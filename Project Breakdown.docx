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B10C7" w14:textId="77777777" w:rsidR="0020395A" w:rsidRDefault="00C12E21">
      <w:pPr>
        <w:rPr>
          <w:u w:val="single"/>
        </w:rPr>
      </w:pPr>
      <w:r w:rsidRPr="00C12E21">
        <w:rPr>
          <w:u w:val="single"/>
        </w:rPr>
        <w:t xml:space="preserve">Project Breakdown </w:t>
      </w:r>
      <w:r>
        <w:rPr>
          <w:u w:val="single"/>
        </w:rPr>
        <w:t xml:space="preserve">/ Time Management </w:t>
      </w:r>
    </w:p>
    <w:p w14:paraId="238F953C" w14:textId="77777777" w:rsidR="00C12E21" w:rsidRDefault="00C12E21">
      <w:pPr>
        <w:rPr>
          <w:u w:val="single"/>
        </w:rPr>
      </w:pPr>
    </w:p>
    <w:p w14:paraId="565CEAB3" w14:textId="2F239670" w:rsidR="00C12E21" w:rsidRDefault="00C12E2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E1136" wp14:editId="560F3CA6">
                <wp:simplePos x="0" y="0"/>
                <wp:positionH relativeFrom="column">
                  <wp:posOffset>-112562</wp:posOffset>
                </wp:positionH>
                <wp:positionV relativeFrom="paragraph">
                  <wp:posOffset>264795</wp:posOffset>
                </wp:positionV>
                <wp:extent cx="6123482" cy="532151"/>
                <wp:effectExtent l="0" t="0" r="10795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3482" cy="532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319B24" w14:textId="5B416268" w:rsidR="00D967B7" w:rsidRDefault="001B75AA" w:rsidP="00D967B7">
                            <w:r>
                              <w:t xml:space="preserve">Create an application </w:t>
                            </w:r>
                            <w:r w:rsidR="00D967B7">
                              <w:t>to model the Mars Rover moving on a rectangular plateau.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E113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8.85pt;margin-top:20.85pt;width:482.15pt;height:41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" fillcolor="white [3201]" strokeweight=".5pt">
                <v:textbox>
                  <w:txbxContent>
                    <w:p w14:paraId="01319B24" w14:textId="5B416268" w:rsidR="00D967B7" w:rsidRDefault="001B75AA" w:rsidP="00D967B7">
                      <w:r>
                        <w:t xml:space="preserve">Create an application </w:t>
                      </w:r>
                      <w:r w:rsidR="00D967B7">
                        <w:t>to model the Mars Rover moving on a rectangular plateau.</w:t>
                      </w:r>
                    </w:p>
                  </w:txbxContent>
                </v:textbox>
              </v:shape>
            </w:pict>
          </mc:Fallback>
        </mc:AlternateContent>
      </w:r>
      <w:r w:rsidRPr="00C12E21">
        <w:t xml:space="preserve">What is the main objective of the project? </w:t>
      </w:r>
    </w:p>
    <w:p w14:paraId="45A4AEF1" w14:textId="7E30BF30" w:rsidR="00C12E21" w:rsidRDefault="00C12E21"/>
    <w:p w14:paraId="59D82C31" w14:textId="77777777" w:rsidR="00C12E21" w:rsidRDefault="00C12E21"/>
    <w:p w14:paraId="55242911" w14:textId="77777777" w:rsidR="00C12E21" w:rsidRDefault="00C12E21"/>
    <w:p w14:paraId="67486623" w14:textId="77777777" w:rsidR="00C12E21" w:rsidRDefault="00C12E21"/>
    <w:p w14:paraId="5F833B4F" w14:textId="77777777" w:rsidR="00C12E21" w:rsidRDefault="00C12E21">
      <w:r>
        <w:t xml:space="preserve">What is the main outcome of this project? </w:t>
      </w:r>
    </w:p>
    <w:p w14:paraId="4887236F" w14:textId="77777777" w:rsidR="00C12E21" w:rsidRDefault="00C12E2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228070" wp14:editId="7CA603F4">
                <wp:simplePos x="0" y="0"/>
                <wp:positionH relativeFrom="column">
                  <wp:posOffset>-112395</wp:posOffset>
                </wp:positionH>
                <wp:positionV relativeFrom="paragraph">
                  <wp:posOffset>117558</wp:posOffset>
                </wp:positionV>
                <wp:extent cx="6123482" cy="532151"/>
                <wp:effectExtent l="0" t="0" r="1079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3482" cy="532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3AC93A" w14:textId="0F025789" w:rsidR="00C12E21" w:rsidRDefault="00F92774" w:rsidP="00C12E21">
                            <w:r>
                              <w:t>Have a better practical understanding of TDD, better comprehension of other people’s ideas, UML diagrams, codes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28070" id="Text Box 2" o:spid="_x0000_s1027" type="#_x0000_t202" style="position:absolute;margin-left:-8.85pt;margin-top:9.25pt;width:482.15pt;height:4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" fillcolor="white [3201]" strokeweight=".5pt">
                <v:textbox>
                  <w:txbxContent>
                    <w:p w14:paraId="243AC93A" w14:textId="0F025789" w:rsidR="00C12E21" w:rsidRDefault="00F92774" w:rsidP="00C12E21">
                      <w:r>
                        <w:t>Have a better practical understanding of TDD, better comprehension of other people’s ideas, UML diagrams, codes</w:t>
                      </w:r>
                    </w:p>
                  </w:txbxContent>
                </v:textbox>
              </v:shape>
            </w:pict>
          </mc:Fallback>
        </mc:AlternateContent>
      </w:r>
    </w:p>
    <w:p w14:paraId="03673C15" w14:textId="77777777" w:rsidR="00C12E21" w:rsidRDefault="00C12E21"/>
    <w:p w14:paraId="2A78B48B" w14:textId="77777777" w:rsidR="00C12E21" w:rsidRDefault="00C12E21"/>
    <w:p w14:paraId="73B2F3D6" w14:textId="77777777" w:rsidR="00C12E21" w:rsidRDefault="00C12E21"/>
    <w:p w14:paraId="3341538D" w14:textId="77777777" w:rsidR="00C12E21" w:rsidRDefault="00C12E21"/>
    <w:p w14:paraId="6C2F16F8" w14:textId="77777777" w:rsidR="00C12E21" w:rsidRDefault="00C12E21">
      <w:r>
        <w:t xml:space="preserve">What are the different sections of this project? </w:t>
      </w:r>
    </w:p>
    <w:p w14:paraId="6591249F" w14:textId="77777777" w:rsidR="006E242A" w:rsidRDefault="006E242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F29B7C" wp14:editId="014390A2">
                <wp:simplePos x="0" y="0"/>
                <wp:positionH relativeFrom="column">
                  <wp:posOffset>-112395</wp:posOffset>
                </wp:positionH>
                <wp:positionV relativeFrom="paragraph">
                  <wp:posOffset>159322</wp:posOffset>
                </wp:positionV>
                <wp:extent cx="6123305" cy="876925"/>
                <wp:effectExtent l="0" t="0" r="1079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3305" cy="87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F1C1E" w14:textId="56F3459D" w:rsidR="00C12E21" w:rsidRDefault="00C12E21" w:rsidP="00C12E21">
                            <w:r>
                              <w:t>1.</w:t>
                            </w:r>
                            <w:r w:rsidR="004871C4">
                              <w:t xml:space="preserve"> </w:t>
                            </w:r>
                            <w:r w:rsidR="002D2305">
                              <w:t>Create UML diagram for the model classes (Rover, Plateau, Coordinates etc)</w:t>
                            </w:r>
                          </w:p>
                          <w:p w14:paraId="5A169CB7" w14:textId="0461D51D" w:rsidR="00C12E21" w:rsidRDefault="00C12E21" w:rsidP="00C12E21">
                            <w:r>
                              <w:t>2.</w:t>
                            </w:r>
                            <w:r w:rsidR="002D2305">
                              <w:t xml:space="preserve"> Code the classes into C# (use TDD every step of the way)</w:t>
                            </w:r>
                          </w:p>
                          <w:p w14:paraId="438C8B27" w14:textId="177FB625" w:rsidR="00C12E21" w:rsidRDefault="00C12E21" w:rsidP="00C12E21">
                            <w:r>
                              <w:t>3.</w:t>
                            </w:r>
                            <w:r w:rsidR="002D2305">
                              <w:t xml:space="preserve"> </w:t>
                            </w:r>
                            <w:r w:rsidR="001B75AA">
                              <w:t>User interface</w:t>
                            </w:r>
                          </w:p>
                          <w:p w14:paraId="01C32612" w14:textId="77777777" w:rsidR="00C12E21" w:rsidRDefault="00C12E21" w:rsidP="00C12E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29B7C" id="Text Box 3" o:spid="_x0000_s1028" type="#_x0000_t202" style="position:absolute;margin-left:-8.85pt;margin-top:12.55pt;width:482.15pt;height:69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" fillcolor="white [3201]" strokeweight=".5pt">
                <v:textbox>
                  <w:txbxContent>
                    <w:p w14:paraId="72EF1C1E" w14:textId="56F3459D" w:rsidR="00C12E21" w:rsidRDefault="00C12E21" w:rsidP="00C12E21">
                      <w:r>
                        <w:t>1.</w:t>
                      </w:r>
                      <w:r w:rsidR="004871C4">
                        <w:t xml:space="preserve"> </w:t>
                      </w:r>
                      <w:r w:rsidR="002D2305">
                        <w:t>Create UML diagram for the model classes (Rover, Plateau, Coordinates etc)</w:t>
                      </w:r>
                    </w:p>
                    <w:p w14:paraId="5A169CB7" w14:textId="0461D51D" w:rsidR="00C12E21" w:rsidRDefault="00C12E21" w:rsidP="00C12E21">
                      <w:r>
                        <w:t>2.</w:t>
                      </w:r>
                      <w:r w:rsidR="002D2305">
                        <w:t xml:space="preserve"> Code the classes into C# (use TDD every step of the way)</w:t>
                      </w:r>
                    </w:p>
                    <w:p w14:paraId="438C8B27" w14:textId="177FB625" w:rsidR="00C12E21" w:rsidRDefault="00C12E21" w:rsidP="00C12E21">
                      <w:r>
                        <w:t>3.</w:t>
                      </w:r>
                      <w:r w:rsidR="002D2305">
                        <w:t xml:space="preserve"> </w:t>
                      </w:r>
                      <w:r w:rsidR="001B75AA">
                        <w:t>User interface</w:t>
                      </w:r>
                    </w:p>
                    <w:p w14:paraId="01C32612" w14:textId="77777777" w:rsidR="00C12E21" w:rsidRDefault="00C12E21" w:rsidP="00C12E21"/>
                  </w:txbxContent>
                </v:textbox>
              </v:shape>
            </w:pict>
          </mc:Fallback>
        </mc:AlternateContent>
      </w:r>
    </w:p>
    <w:p w14:paraId="0C36E3C6" w14:textId="77777777" w:rsidR="006E242A" w:rsidRDefault="006E242A"/>
    <w:p w14:paraId="30CCC7A5" w14:textId="77777777" w:rsidR="006E242A" w:rsidRDefault="006E242A"/>
    <w:p w14:paraId="3B13DEEE" w14:textId="77777777" w:rsidR="006E242A" w:rsidRDefault="006E242A"/>
    <w:p w14:paraId="045C3013" w14:textId="77777777" w:rsidR="006E242A" w:rsidRDefault="006E242A"/>
    <w:p w14:paraId="5FACF3AF" w14:textId="77777777" w:rsidR="006E242A" w:rsidRDefault="006E242A"/>
    <w:p w14:paraId="090D75EA" w14:textId="77777777" w:rsidR="00C12E21" w:rsidRDefault="00C12E21"/>
    <w:p w14:paraId="647156B7" w14:textId="77777777" w:rsidR="00C12E21" w:rsidRDefault="006E242A">
      <w:r>
        <w:t xml:space="preserve">What is the main technical upskill from this assignment? </w:t>
      </w:r>
    </w:p>
    <w:p w14:paraId="6B1899F9" w14:textId="77777777" w:rsidR="006E242A" w:rsidRDefault="006E242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104D41" wp14:editId="44706525">
                <wp:simplePos x="0" y="0"/>
                <wp:positionH relativeFrom="column">
                  <wp:posOffset>-112395</wp:posOffset>
                </wp:positionH>
                <wp:positionV relativeFrom="paragraph">
                  <wp:posOffset>174178</wp:posOffset>
                </wp:positionV>
                <wp:extent cx="6123482" cy="532151"/>
                <wp:effectExtent l="0" t="0" r="10795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3482" cy="532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9A1D6A" w14:textId="466A9FB8" w:rsidR="006E242A" w:rsidRDefault="002D5558" w:rsidP="006E242A">
                            <w:r>
                              <w:t xml:space="preserve">UML diagramming, TDD, </w:t>
                            </w:r>
                            <w:r w:rsidR="003D34C0">
                              <w:t>maybe some graphic visualisation in the 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04D41" id="Text Box 4" o:spid="_x0000_s1029" type="#_x0000_t202" style="position:absolute;margin-left:-8.85pt;margin-top:13.7pt;width:482.15pt;height:4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" fillcolor="white [3201]" strokeweight=".5pt">
                <v:textbox>
                  <w:txbxContent>
                    <w:p w14:paraId="099A1D6A" w14:textId="466A9FB8" w:rsidR="006E242A" w:rsidRDefault="002D5558" w:rsidP="006E242A">
                      <w:r>
                        <w:t xml:space="preserve">UML diagramming, TDD, </w:t>
                      </w:r>
                      <w:r w:rsidR="003D34C0">
                        <w:t>maybe some graphic visualisation in the console</w:t>
                      </w:r>
                    </w:p>
                  </w:txbxContent>
                </v:textbox>
              </v:shape>
            </w:pict>
          </mc:Fallback>
        </mc:AlternateContent>
      </w:r>
    </w:p>
    <w:p w14:paraId="29D7CA16" w14:textId="77777777" w:rsidR="006E242A" w:rsidRDefault="006E242A"/>
    <w:p w14:paraId="567085BB" w14:textId="77777777" w:rsidR="006E242A" w:rsidRDefault="006E242A"/>
    <w:p w14:paraId="35C74BAC" w14:textId="77777777" w:rsidR="006E242A" w:rsidRDefault="006E242A"/>
    <w:p w14:paraId="39AEDF2D" w14:textId="77777777" w:rsidR="006E242A" w:rsidRDefault="006E242A"/>
    <w:p w14:paraId="04B48516" w14:textId="77777777" w:rsidR="006E242A" w:rsidRDefault="006E242A">
      <w:r>
        <w:t xml:space="preserve">What interpersonal skills can I </w:t>
      </w:r>
      <w:r w:rsidR="005C5BB7">
        <w:t>develop</w:t>
      </w:r>
      <w:r>
        <w:t xml:space="preserve"> from this? </w:t>
      </w:r>
      <w:r w:rsidR="005C5BB7">
        <w:t>(</w:t>
      </w:r>
      <w:r w:rsidR="00B47DC4">
        <w:t>Time</w:t>
      </w:r>
      <w:r w:rsidR="005C5BB7">
        <w:t xml:space="preserve"> management, organisation, collaboration, communication etc.) </w:t>
      </w:r>
    </w:p>
    <w:p w14:paraId="1C625843" w14:textId="77777777" w:rsidR="005C5BB7" w:rsidRDefault="005C5BB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E51A11" wp14:editId="3E25C343">
                <wp:simplePos x="0" y="0"/>
                <wp:positionH relativeFrom="column">
                  <wp:posOffset>-112395</wp:posOffset>
                </wp:positionH>
                <wp:positionV relativeFrom="paragraph">
                  <wp:posOffset>136681</wp:posOffset>
                </wp:positionV>
                <wp:extent cx="6123482" cy="532151"/>
                <wp:effectExtent l="0" t="0" r="10795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3482" cy="532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EC3C2" w14:textId="3058D97C" w:rsidR="005C5BB7" w:rsidRDefault="00F92774" w:rsidP="005C5BB7">
                            <w:r>
                              <w:t>Time management, organisation, collaboration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51A11" id="Text Box 5" o:spid="_x0000_s1030" type="#_x0000_t202" style="position:absolute;margin-left:-8.85pt;margin-top:10.75pt;width:482.15pt;height:41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" fillcolor="white [3201]" strokeweight=".5pt">
                <v:textbox>
                  <w:txbxContent>
                    <w:p w14:paraId="265EC3C2" w14:textId="3058D97C" w:rsidR="005C5BB7" w:rsidRDefault="00F92774" w:rsidP="005C5BB7">
                      <w:r>
                        <w:t>Time management, organisation, collaboration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3E0CFD2" w14:textId="77777777" w:rsidR="005C5BB7" w:rsidRDefault="005C5BB7"/>
    <w:p w14:paraId="629157B8" w14:textId="77777777" w:rsidR="005C5BB7" w:rsidRDefault="005C5BB7"/>
    <w:p w14:paraId="7CDF2307" w14:textId="77777777" w:rsidR="005C5BB7" w:rsidRDefault="005C5BB7"/>
    <w:p w14:paraId="174FC70C" w14:textId="77777777" w:rsidR="005C5BB7" w:rsidRDefault="005C5BB7"/>
    <w:p w14:paraId="6A93C271" w14:textId="77777777" w:rsidR="003772F8" w:rsidRDefault="003772F8"/>
    <w:p w14:paraId="419753E6" w14:textId="77777777" w:rsidR="003772F8" w:rsidRDefault="005C5BB7">
      <w:r>
        <w:t>How many days will you give yourself to complete this project? (</w:t>
      </w:r>
      <w:proofErr w:type="gramStart"/>
      <w:r w:rsidR="003772F8" w:rsidRPr="003772F8">
        <w:rPr>
          <w:i/>
          <w:iCs/>
        </w:rPr>
        <w:t>dependent</w:t>
      </w:r>
      <w:proofErr w:type="gramEnd"/>
      <w:r w:rsidR="003772F8" w:rsidRPr="003772F8">
        <w:rPr>
          <w:i/>
          <w:iCs/>
        </w:rPr>
        <w:t xml:space="preserve"> on the level of the project try to give yourself 1 or 2 days for each section you have listed</w:t>
      </w:r>
      <w:r w:rsidR="003772F8">
        <w:t xml:space="preserve">) </w:t>
      </w:r>
    </w:p>
    <w:p w14:paraId="657A7924" w14:textId="77777777" w:rsidR="003772F8" w:rsidRDefault="003772F8"/>
    <w:p w14:paraId="26864B12" w14:textId="14E05779" w:rsidR="005C5BB7" w:rsidRDefault="005C5BB7">
      <w:pPr>
        <w:rPr>
          <w:noProof/>
        </w:rPr>
      </w:pPr>
      <w:r>
        <w:rPr>
          <w:noProof/>
        </w:rPr>
        <w:drawing>
          <wp:inline distT="0" distB="0" distL="0" distR="0" wp14:anchorId="49C0A6F3" wp14:editId="7D8883C3">
            <wp:extent cx="5486400" cy="951875"/>
            <wp:effectExtent l="19050" t="0" r="3810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8FAC816" w14:textId="4A171D92" w:rsidR="003772F8" w:rsidRDefault="00A65BDF" w:rsidP="003772F8">
      <w:r>
        <w:t>5</w:t>
      </w:r>
      <w:r w:rsidR="00120529">
        <w:t xml:space="preserve"> days</w:t>
      </w:r>
    </w:p>
    <w:p w14:paraId="0DCC3394" w14:textId="1440780C" w:rsidR="003772F8" w:rsidRPr="003772F8" w:rsidRDefault="003772F8" w:rsidP="003772F8"/>
    <w:p w14:paraId="6DE35BA7" w14:textId="7933C2A0" w:rsidR="003772F8" w:rsidRDefault="003772F8" w:rsidP="003772F8">
      <w:pPr>
        <w:rPr>
          <w:noProof/>
        </w:rPr>
      </w:pPr>
    </w:p>
    <w:p w14:paraId="463FF9EC" w14:textId="77777777" w:rsidR="003772F8" w:rsidRDefault="003772F8" w:rsidP="003772F8">
      <w:pPr>
        <w:tabs>
          <w:tab w:val="left" w:pos="1924"/>
        </w:tabs>
      </w:pPr>
      <w:r>
        <w:lastRenderedPageBreak/>
        <w:t xml:space="preserve">On which days will you tackle which section of the project? </w:t>
      </w:r>
      <w:r w:rsidR="0042652F">
        <w:t xml:space="preserve">How long will you spend on each day/area of the project? </w:t>
      </w:r>
    </w:p>
    <w:p w14:paraId="1F63AE13" w14:textId="77777777" w:rsidR="003772F8" w:rsidRDefault="003772F8" w:rsidP="003772F8">
      <w:pPr>
        <w:tabs>
          <w:tab w:val="left" w:pos="1924"/>
        </w:tabs>
      </w:pPr>
    </w:p>
    <w:p w14:paraId="4E19D27D" w14:textId="77777777" w:rsidR="003772F8" w:rsidRDefault="003772F8" w:rsidP="003772F8">
      <w:pPr>
        <w:tabs>
          <w:tab w:val="left" w:pos="1924"/>
        </w:tabs>
      </w:pPr>
      <w:r>
        <w:rPr>
          <w:noProof/>
        </w:rPr>
        <w:drawing>
          <wp:inline distT="0" distB="0" distL="0" distR="0" wp14:anchorId="4766CB83" wp14:editId="30F771F4">
            <wp:extent cx="5486400" cy="951875"/>
            <wp:effectExtent l="19050" t="0" r="38100" b="635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FACD91B" w14:textId="77777777" w:rsidR="003772F8" w:rsidRDefault="003772F8" w:rsidP="003772F8">
      <w:pPr>
        <w:tabs>
          <w:tab w:val="left" w:pos="1924"/>
        </w:tabs>
      </w:pPr>
    </w:p>
    <w:p w14:paraId="3511B687" w14:textId="77777777" w:rsidR="003772F8" w:rsidRDefault="003772F8" w:rsidP="003772F8">
      <w:pPr>
        <w:tabs>
          <w:tab w:val="left" w:pos="1924"/>
        </w:tabs>
      </w:pPr>
      <w:r>
        <w:t xml:space="preserve">Are there areas you think you will struggle in? if so why and how will you support yourself in this? </w:t>
      </w:r>
    </w:p>
    <w:p w14:paraId="03942B18" w14:textId="77777777" w:rsidR="003772F8" w:rsidRDefault="003772F8" w:rsidP="003772F8">
      <w:pPr>
        <w:tabs>
          <w:tab w:val="left" w:pos="19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1C5B7F" wp14:editId="27EEDFBE">
                <wp:simplePos x="0" y="0"/>
                <wp:positionH relativeFrom="column">
                  <wp:posOffset>10</wp:posOffset>
                </wp:positionH>
                <wp:positionV relativeFrom="paragraph">
                  <wp:posOffset>68746</wp:posOffset>
                </wp:positionV>
                <wp:extent cx="6123482" cy="532151"/>
                <wp:effectExtent l="0" t="0" r="10795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3482" cy="532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58BB49" w14:textId="25D08CDF" w:rsidR="00983204" w:rsidRDefault="00983204" w:rsidP="003772F8">
                            <w:r>
                              <w:t>TDD every step of the way: this is the main challenge of this task so allow myself time to do it properly, talk to cohort if stuck.</w:t>
                            </w:r>
                          </w:p>
                          <w:p w14:paraId="1D18EB78" w14:textId="77777777" w:rsidR="00983204" w:rsidRDefault="00983204" w:rsidP="003772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C5B7F" id="Text Box 8" o:spid="_x0000_s1031" type="#_x0000_t202" style="position:absolute;margin-left:0;margin-top:5.4pt;width:482.15pt;height:4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" fillcolor="white [3201]" strokeweight=".5pt">
                <v:textbox>
                  <w:txbxContent>
                    <w:p w14:paraId="3658BB49" w14:textId="25D08CDF" w:rsidR="00983204" w:rsidRDefault="00983204" w:rsidP="003772F8">
                      <w:r>
                        <w:t>TDD every step of the way: this is the main challenge of this task so allow myself time to do it properly, talk to cohort if stuck.</w:t>
                      </w:r>
                    </w:p>
                    <w:p w14:paraId="1D18EB78" w14:textId="77777777" w:rsidR="00983204" w:rsidRDefault="00983204" w:rsidP="003772F8"/>
                  </w:txbxContent>
                </v:textbox>
              </v:shape>
            </w:pict>
          </mc:Fallback>
        </mc:AlternateContent>
      </w:r>
    </w:p>
    <w:p w14:paraId="6645E739" w14:textId="77777777" w:rsidR="003772F8" w:rsidRDefault="003772F8" w:rsidP="003772F8">
      <w:pPr>
        <w:tabs>
          <w:tab w:val="left" w:pos="1924"/>
        </w:tabs>
      </w:pPr>
    </w:p>
    <w:p w14:paraId="22C455B1" w14:textId="77777777" w:rsidR="003772F8" w:rsidRDefault="003772F8" w:rsidP="003772F8">
      <w:pPr>
        <w:tabs>
          <w:tab w:val="left" w:pos="1924"/>
        </w:tabs>
      </w:pPr>
    </w:p>
    <w:p w14:paraId="611834ED" w14:textId="77777777" w:rsidR="003772F8" w:rsidRDefault="003772F8" w:rsidP="003772F8">
      <w:pPr>
        <w:tabs>
          <w:tab w:val="left" w:pos="1924"/>
        </w:tabs>
      </w:pPr>
    </w:p>
    <w:p w14:paraId="78B348D4" w14:textId="77777777" w:rsidR="003772F8" w:rsidRDefault="003772F8" w:rsidP="003772F8">
      <w:pPr>
        <w:tabs>
          <w:tab w:val="left" w:pos="1924"/>
        </w:tabs>
      </w:pPr>
    </w:p>
    <w:p w14:paraId="10FDD9F7" w14:textId="77777777" w:rsidR="003772F8" w:rsidRDefault="0042652F" w:rsidP="003772F8">
      <w:pPr>
        <w:tabs>
          <w:tab w:val="left" w:pos="1924"/>
        </w:tabs>
      </w:pPr>
      <w:r>
        <w:t xml:space="preserve">Reflections </w:t>
      </w:r>
    </w:p>
    <w:p w14:paraId="759F9066" w14:textId="77777777" w:rsidR="0042652F" w:rsidRDefault="0042652F" w:rsidP="003772F8">
      <w:pPr>
        <w:tabs>
          <w:tab w:val="left" w:pos="1924"/>
        </w:tabs>
      </w:pPr>
    </w:p>
    <w:p w14:paraId="057397B0" w14:textId="77777777" w:rsidR="0042652F" w:rsidRDefault="0042652F" w:rsidP="003772F8">
      <w:pPr>
        <w:tabs>
          <w:tab w:val="left" w:pos="1924"/>
        </w:tabs>
      </w:pPr>
      <w:r>
        <w:t xml:space="preserve">Did you manage to stay on target? Did you have to move any sections around / give yourself more time? </w:t>
      </w:r>
    </w:p>
    <w:p w14:paraId="3E8EED84" w14:textId="77777777" w:rsidR="0042652F" w:rsidRDefault="0042652F" w:rsidP="003772F8">
      <w:pPr>
        <w:tabs>
          <w:tab w:val="left" w:pos="19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0A563D" wp14:editId="319B3050">
                <wp:simplePos x="0" y="0"/>
                <wp:positionH relativeFrom="column">
                  <wp:posOffset>-89941</wp:posOffset>
                </wp:positionH>
                <wp:positionV relativeFrom="paragraph">
                  <wp:posOffset>52465</wp:posOffset>
                </wp:positionV>
                <wp:extent cx="6123482" cy="532151"/>
                <wp:effectExtent l="0" t="0" r="10795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3482" cy="532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7F7479" w14:textId="77777777" w:rsidR="0042652F" w:rsidRDefault="0042652F" w:rsidP="004265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A563D" id="Text Box 9" o:spid="_x0000_s1032" type="#_x0000_t202" style="position:absolute;margin-left:-7.1pt;margin-top:4.15pt;width:482.15pt;height:4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" fillcolor="white [3201]" strokeweight=".5pt">
                <v:textbox>
                  <w:txbxContent>
                    <w:p w14:paraId="707F7479" w14:textId="77777777" w:rsidR="0042652F" w:rsidRDefault="0042652F" w:rsidP="0042652F"/>
                  </w:txbxContent>
                </v:textbox>
              </v:shape>
            </w:pict>
          </mc:Fallback>
        </mc:AlternateContent>
      </w:r>
    </w:p>
    <w:p w14:paraId="0C3AABBC" w14:textId="77777777" w:rsidR="0042652F" w:rsidRDefault="0042652F" w:rsidP="003772F8">
      <w:pPr>
        <w:tabs>
          <w:tab w:val="left" w:pos="1924"/>
        </w:tabs>
      </w:pPr>
    </w:p>
    <w:p w14:paraId="41DB096A" w14:textId="77777777" w:rsidR="0042652F" w:rsidRDefault="0042652F" w:rsidP="003772F8">
      <w:pPr>
        <w:tabs>
          <w:tab w:val="left" w:pos="1924"/>
        </w:tabs>
      </w:pPr>
    </w:p>
    <w:p w14:paraId="0B04F13E" w14:textId="77777777" w:rsidR="0042652F" w:rsidRDefault="0042652F" w:rsidP="003772F8">
      <w:pPr>
        <w:tabs>
          <w:tab w:val="left" w:pos="1924"/>
        </w:tabs>
      </w:pPr>
    </w:p>
    <w:p w14:paraId="57A780CF" w14:textId="77777777" w:rsidR="0042652F" w:rsidRDefault="0042652F" w:rsidP="003772F8">
      <w:pPr>
        <w:tabs>
          <w:tab w:val="left" w:pos="1924"/>
        </w:tabs>
      </w:pPr>
    </w:p>
    <w:p w14:paraId="50056242" w14:textId="77777777" w:rsidR="0042652F" w:rsidRDefault="0042652F" w:rsidP="003772F8">
      <w:pPr>
        <w:tabs>
          <w:tab w:val="left" w:pos="1924"/>
        </w:tabs>
      </w:pPr>
      <w:r>
        <w:t xml:space="preserve">Reflecting, would you have done anything differently with the approach to the project? </w:t>
      </w:r>
    </w:p>
    <w:p w14:paraId="79976EBE" w14:textId="77777777" w:rsidR="0042652F" w:rsidRDefault="0042652F" w:rsidP="003772F8">
      <w:pPr>
        <w:tabs>
          <w:tab w:val="left" w:pos="19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9931D9" wp14:editId="751A21ED">
                <wp:simplePos x="0" y="0"/>
                <wp:positionH relativeFrom="column">
                  <wp:posOffset>-89421</wp:posOffset>
                </wp:positionH>
                <wp:positionV relativeFrom="paragraph">
                  <wp:posOffset>106680</wp:posOffset>
                </wp:positionV>
                <wp:extent cx="6123482" cy="532151"/>
                <wp:effectExtent l="0" t="0" r="1079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3482" cy="532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AE73B" w14:textId="77777777" w:rsidR="0042652F" w:rsidRDefault="0042652F" w:rsidP="004265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931D9" id="Text Box 10" o:spid="_x0000_s1033" type="#_x0000_t202" style="position:absolute;margin-left:-7.05pt;margin-top:8.4pt;width:482.15pt;height:41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" fillcolor="white [3201]" strokeweight=".5pt">
                <v:textbox>
                  <w:txbxContent>
                    <w:p w14:paraId="0CEAE73B" w14:textId="77777777" w:rsidR="0042652F" w:rsidRDefault="0042652F" w:rsidP="0042652F"/>
                  </w:txbxContent>
                </v:textbox>
              </v:shape>
            </w:pict>
          </mc:Fallback>
        </mc:AlternateContent>
      </w:r>
    </w:p>
    <w:p w14:paraId="41805706" w14:textId="77777777" w:rsidR="0042652F" w:rsidRDefault="0042652F" w:rsidP="003772F8">
      <w:pPr>
        <w:tabs>
          <w:tab w:val="left" w:pos="1924"/>
        </w:tabs>
      </w:pPr>
    </w:p>
    <w:p w14:paraId="73975F83" w14:textId="77777777" w:rsidR="0042652F" w:rsidRDefault="0042652F" w:rsidP="003772F8">
      <w:pPr>
        <w:tabs>
          <w:tab w:val="left" w:pos="1924"/>
        </w:tabs>
      </w:pPr>
    </w:p>
    <w:p w14:paraId="113818BB" w14:textId="77777777" w:rsidR="0042652F" w:rsidRDefault="0042652F" w:rsidP="003772F8">
      <w:pPr>
        <w:tabs>
          <w:tab w:val="left" w:pos="1924"/>
        </w:tabs>
      </w:pPr>
    </w:p>
    <w:p w14:paraId="30198664" w14:textId="77777777" w:rsidR="0042652F" w:rsidRDefault="0042652F" w:rsidP="003772F8">
      <w:pPr>
        <w:tabs>
          <w:tab w:val="left" w:pos="1924"/>
        </w:tabs>
      </w:pPr>
    </w:p>
    <w:p w14:paraId="5E45769B" w14:textId="77777777" w:rsidR="0042652F" w:rsidRDefault="0042652F" w:rsidP="003772F8">
      <w:pPr>
        <w:tabs>
          <w:tab w:val="left" w:pos="1924"/>
        </w:tabs>
      </w:pPr>
      <w:r>
        <w:t xml:space="preserve">What are the top 3 things you learned from this project? </w:t>
      </w:r>
    </w:p>
    <w:p w14:paraId="29E3EEB4" w14:textId="77777777" w:rsidR="0042652F" w:rsidRDefault="0042652F" w:rsidP="003772F8">
      <w:pPr>
        <w:tabs>
          <w:tab w:val="left" w:pos="19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9487F9" wp14:editId="0B310D23">
                <wp:simplePos x="0" y="0"/>
                <wp:positionH relativeFrom="column">
                  <wp:posOffset>-89941</wp:posOffset>
                </wp:positionH>
                <wp:positionV relativeFrom="paragraph">
                  <wp:posOffset>186055</wp:posOffset>
                </wp:positionV>
                <wp:extent cx="6123482" cy="532151"/>
                <wp:effectExtent l="0" t="0" r="10795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3482" cy="532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4DC83D" w14:textId="77777777" w:rsidR="0042652F" w:rsidRDefault="0042652F" w:rsidP="004265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487F9" id="Text Box 11" o:spid="_x0000_s1034" type="#_x0000_t202" style="position:absolute;margin-left:-7.1pt;margin-top:14.65pt;width:482.15pt;height:41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" fillcolor="white [3201]" strokeweight=".5pt">
                <v:textbox>
                  <w:txbxContent>
                    <w:p w14:paraId="104DC83D" w14:textId="77777777" w:rsidR="0042652F" w:rsidRDefault="0042652F" w:rsidP="0042652F"/>
                  </w:txbxContent>
                </v:textbox>
              </v:shape>
            </w:pict>
          </mc:Fallback>
        </mc:AlternateContent>
      </w:r>
    </w:p>
    <w:p w14:paraId="2849336D" w14:textId="77777777" w:rsidR="0042652F" w:rsidRDefault="0042652F" w:rsidP="003772F8">
      <w:pPr>
        <w:tabs>
          <w:tab w:val="left" w:pos="1924"/>
        </w:tabs>
      </w:pPr>
    </w:p>
    <w:p w14:paraId="1B46B3BE" w14:textId="77777777" w:rsidR="0042652F" w:rsidRDefault="0042652F" w:rsidP="003772F8">
      <w:pPr>
        <w:tabs>
          <w:tab w:val="left" w:pos="1924"/>
        </w:tabs>
      </w:pPr>
    </w:p>
    <w:p w14:paraId="026A3D05" w14:textId="77777777" w:rsidR="0042652F" w:rsidRDefault="0042652F" w:rsidP="003772F8">
      <w:pPr>
        <w:tabs>
          <w:tab w:val="left" w:pos="1924"/>
        </w:tabs>
      </w:pPr>
    </w:p>
    <w:p w14:paraId="40B396BF" w14:textId="77777777" w:rsidR="0042652F" w:rsidRDefault="0042652F" w:rsidP="003772F8">
      <w:pPr>
        <w:tabs>
          <w:tab w:val="left" w:pos="1924"/>
        </w:tabs>
      </w:pPr>
    </w:p>
    <w:p w14:paraId="44AB047E" w14:textId="77777777" w:rsidR="0042652F" w:rsidRDefault="0042652F" w:rsidP="003772F8">
      <w:pPr>
        <w:tabs>
          <w:tab w:val="left" w:pos="1924"/>
        </w:tabs>
      </w:pPr>
      <w:r>
        <w:t xml:space="preserve">What problems did you face whilst doing this planning and undertaking this project? </w:t>
      </w:r>
    </w:p>
    <w:p w14:paraId="6FD81DDA" w14:textId="77777777" w:rsidR="0042652F" w:rsidRDefault="0042652F" w:rsidP="003772F8">
      <w:pPr>
        <w:tabs>
          <w:tab w:val="left" w:pos="19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D1BB99" wp14:editId="5016CC26">
                <wp:simplePos x="0" y="0"/>
                <wp:positionH relativeFrom="column">
                  <wp:posOffset>-52059</wp:posOffset>
                </wp:positionH>
                <wp:positionV relativeFrom="paragraph">
                  <wp:posOffset>95270</wp:posOffset>
                </wp:positionV>
                <wp:extent cx="6123482" cy="532151"/>
                <wp:effectExtent l="0" t="0" r="10795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3482" cy="532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8A234" w14:textId="77777777" w:rsidR="0042652F" w:rsidRDefault="0042652F" w:rsidP="004265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1BB99" id="Text Box 12" o:spid="_x0000_s1035" type="#_x0000_t202" style="position:absolute;margin-left:-4.1pt;margin-top:7.5pt;width:482.15pt;height:41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" fillcolor="white [3201]" strokeweight=".5pt">
                <v:textbox>
                  <w:txbxContent>
                    <w:p w14:paraId="2478A234" w14:textId="77777777" w:rsidR="0042652F" w:rsidRDefault="0042652F" w:rsidP="0042652F"/>
                  </w:txbxContent>
                </v:textbox>
              </v:shape>
            </w:pict>
          </mc:Fallback>
        </mc:AlternateContent>
      </w:r>
    </w:p>
    <w:p w14:paraId="50FE2A5B" w14:textId="77777777" w:rsidR="0042652F" w:rsidRDefault="0042652F" w:rsidP="003772F8">
      <w:pPr>
        <w:tabs>
          <w:tab w:val="left" w:pos="1924"/>
        </w:tabs>
      </w:pPr>
    </w:p>
    <w:p w14:paraId="41ABD022" w14:textId="77777777" w:rsidR="0042652F" w:rsidRDefault="0042652F" w:rsidP="003772F8">
      <w:pPr>
        <w:tabs>
          <w:tab w:val="left" w:pos="1924"/>
        </w:tabs>
      </w:pPr>
    </w:p>
    <w:p w14:paraId="775C717B" w14:textId="77777777" w:rsidR="0042652F" w:rsidRDefault="0042652F" w:rsidP="003772F8">
      <w:pPr>
        <w:tabs>
          <w:tab w:val="left" w:pos="1924"/>
        </w:tabs>
      </w:pPr>
    </w:p>
    <w:p w14:paraId="307A6050" w14:textId="77777777" w:rsidR="0042652F" w:rsidRDefault="0042652F" w:rsidP="003772F8">
      <w:pPr>
        <w:tabs>
          <w:tab w:val="left" w:pos="1924"/>
        </w:tabs>
      </w:pPr>
      <w:r>
        <w:t xml:space="preserve">What is the main thing you will do differently when planning/undertaking your next project? </w:t>
      </w:r>
    </w:p>
    <w:p w14:paraId="61CDB4CD" w14:textId="77777777" w:rsidR="0042652F" w:rsidRPr="003772F8" w:rsidRDefault="0042652F" w:rsidP="003772F8">
      <w:pPr>
        <w:tabs>
          <w:tab w:val="left" w:pos="19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A2B97B" wp14:editId="1EB257D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23482" cy="532151"/>
                <wp:effectExtent l="0" t="0" r="10795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3482" cy="532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BD377" w14:textId="77777777" w:rsidR="0042652F" w:rsidRDefault="0042652F" w:rsidP="004265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2B97B" id="Text Box 13" o:spid="_x0000_s1036" type="#_x0000_t202" style="position:absolute;margin-left:0;margin-top:-.05pt;width:482.15pt;height:4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" fillcolor="white [3201]" strokeweight=".5pt">
                <v:textbox>
                  <w:txbxContent>
                    <w:p w14:paraId="106BD377" w14:textId="77777777" w:rsidR="0042652F" w:rsidRDefault="0042652F" w:rsidP="0042652F"/>
                  </w:txbxContent>
                </v:textbox>
              </v:shape>
            </w:pict>
          </mc:Fallback>
        </mc:AlternateContent>
      </w:r>
    </w:p>
    <w:sectPr w:rsidR="0042652F" w:rsidRPr="00377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A5057"/>
    <w:multiLevelType w:val="hybridMultilevel"/>
    <w:tmpl w:val="1C8EE56E"/>
    <w:lvl w:ilvl="0" w:tplc="4A1C6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B16C9"/>
    <w:multiLevelType w:val="hybridMultilevel"/>
    <w:tmpl w:val="3ADEA2D0"/>
    <w:lvl w:ilvl="0" w:tplc="A0DA6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24F84"/>
    <w:multiLevelType w:val="hybridMultilevel"/>
    <w:tmpl w:val="E57E9C02"/>
    <w:lvl w:ilvl="0" w:tplc="FEB041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969994">
    <w:abstractNumId w:val="0"/>
  </w:num>
  <w:num w:numId="2" w16cid:durableId="799032784">
    <w:abstractNumId w:val="2"/>
  </w:num>
  <w:num w:numId="3" w16cid:durableId="575362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C4"/>
    <w:rsid w:val="00120529"/>
    <w:rsid w:val="001B75AA"/>
    <w:rsid w:val="0020395A"/>
    <w:rsid w:val="002D2305"/>
    <w:rsid w:val="002D5558"/>
    <w:rsid w:val="003772F8"/>
    <w:rsid w:val="003D34C0"/>
    <w:rsid w:val="0042652F"/>
    <w:rsid w:val="004871C4"/>
    <w:rsid w:val="005168AF"/>
    <w:rsid w:val="005C5BB7"/>
    <w:rsid w:val="006E242A"/>
    <w:rsid w:val="00983204"/>
    <w:rsid w:val="00A65BDF"/>
    <w:rsid w:val="00B47DC4"/>
    <w:rsid w:val="00B6267C"/>
    <w:rsid w:val="00B67A1E"/>
    <w:rsid w:val="00C12E21"/>
    <w:rsid w:val="00D967B7"/>
    <w:rsid w:val="00E04D76"/>
    <w:rsid w:val="00F9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A914"/>
  <w15:chartTrackingRefBased/>
  <w15:docId w15:val="{F0D41E3D-ADAA-4153-8E9B-D6391F5D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o\Documents\mainFolder\job\tech%20returners\Journey\MarsRoverChallenge\Project%20Breakdow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60F535-62D3-7840-85FF-46284582F9A6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1"/>
      <dgm:spPr/>
    </dgm:pt>
    <dgm:pt modelId="{D37CDECE-D114-4A45-9E2D-04FB88BAAB7D}">
      <dgm:prSet phldrT="[Text]"/>
      <dgm:spPr/>
      <dgm:t>
        <a:bodyPr/>
        <a:lstStyle/>
        <a:p>
          <a:r>
            <a:rPr lang="en-GB"/>
            <a:t>1 Days</a:t>
          </a:r>
        </a:p>
      </dgm:t>
    </dgm:pt>
    <dgm:pt modelId="{00AB40A4-BC8D-1145-B8D8-26856D9084B6}" type="parTrans" cxnId="{EB5C0198-7EBE-444A-BDD8-67D27FBEDB9D}">
      <dgm:prSet/>
      <dgm:spPr/>
      <dgm:t>
        <a:bodyPr/>
        <a:lstStyle/>
        <a:p>
          <a:endParaRPr lang="en-GB"/>
        </a:p>
      </dgm:t>
    </dgm:pt>
    <dgm:pt modelId="{3C6768F8-B621-D243-B8B1-1667A7E68E36}" type="sibTrans" cxnId="{EB5C0198-7EBE-444A-BDD8-67D27FBEDB9D}">
      <dgm:prSet/>
      <dgm:spPr/>
      <dgm:t>
        <a:bodyPr/>
        <a:lstStyle/>
        <a:p>
          <a:endParaRPr lang="en-GB"/>
        </a:p>
      </dgm:t>
    </dgm:pt>
    <dgm:pt modelId="{92C52695-F57A-454D-BD05-AE7B06FB3F10}">
      <dgm:prSet phldrT="[Text]"/>
      <dgm:spPr/>
      <dgm:t>
        <a:bodyPr/>
        <a:lstStyle/>
        <a:p>
          <a:r>
            <a:rPr lang="en-GB"/>
            <a:t>6 Days</a:t>
          </a:r>
        </a:p>
      </dgm:t>
    </dgm:pt>
    <dgm:pt modelId="{BEF80C57-5948-944E-8F5E-57EDEA2B90B9}" type="parTrans" cxnId="{46889A5E-15C9-AB4D-AC98-17CF31243FCF}">
      <dgm:prSet/>
      <dgm:spPr/>
      <dgm:t>
        <a:bodyPr/>
        <a:lstStyle/>
        <a:p>
          <a:endParaRPr lang="en-GB"/>
        </a:p>
      </dgm:t>
    </dgm:pt>
    <dgm:pt modelId="{76BC4DB7-4927-374F-B542-C9EB60515A1D}" type="sibTrans" cxnId="{46889A5E-15C9-AB4D-AC98-17CF31243FCF}">
      <dgm:prSet/>
      <dgm:spPr/>
      <dgm:t>
        <a:bodyPr/>
        <a:lstStyle/>
        <a:p>
          <a:endParaRPr lang="en-GB"/>
        </a:p>
      </dgm:t>
    </dgm:pt>
    <dgm:pt modelId="{AFFE2423-BFC5-4248-80CA-A62E0E685519}">
      <dgm:prSet phldrT="[Text]"/>
      <dgm:spPr/>
      <dgm:t>
        <a:bodyPr/>
        <a:lstStyle/>
        <a:p>
          <a:r>
            <a:rPr lang="en-GB"/>
            <a:t>7 Days</a:t>
          </a:r>
        </a:p>
      </dgm:t>
    </dgm:pt>
    <dgm:pt modelId="{BC07A34F-3850-3949-B4AB-B2F71A59E3FB}" type="parTrans" cxnId="{23056C0E-B542-6549-B5A1-98022C6AA5F1}">
      <dgm:prSet/>
      <dgm:spPr/>
      <dgm:t>
        <a:bodyPr/>
        <a:lstStyle/>
        <a:p>
          <a:endParaRPr lang="en-GB"/>
        </a:p>
      </dgm:t>
    </dgm:pt>
    <dgm:pt modelId="{4FD0D664-B6E3-094A-BBAF-3A4C121D185B}" type="sibTrans" cxnId="{23056C0E-B542-6549-B5A1-98022C6AA5F1}">
      <dgm:prSet/>
      <dgm:spPr/>
      <dgm:t>
        <a:bodyPr/>
        <a:lstStyle/>
        <a:p>
          <a:endParaRPr lang="en-GB"/>
        </a:p>
      </dgm:t>
    </dgm:pt>
    <dgm:pt modelId="{21BAD091-4284-0240-9E1C-56066BEAD4E0}">
      <dgm:prSet/>
      <dgm:spPr/>
      <dgm:t>
        <a:bodyPr/>
        <a:lstStyle/>
        <a:p>
          <a:r>
            <a:rPr lang="en-GB"/>
            <a:t>2 Days</a:t>
          </a:r>
        </a:p>
      </dgm:t>
    </dgm:pt>
    <dgm:pt modelId="{049C0648-F802-AD4E-85D8-1B23691CBAE8}" type="parTrans" cxnId="{ECC6F2E0-C6C3-F54C-996D-F093980ADB11}">
      <dgm:prSet/>
      <dgm:spPr/>
      <dgm:t>
        <a:bodyPr/>
        <a:lstStyle/>
        <a:p>
          <a:endParaRPr lang="en-GB"/>
        </a:p>
      </dgm:t>
    </dgm:pt>
    <dgm:pt modelId="{1F70CCD7-B7F6-DE4A-8DE3-FB15E75C10F8}" type="sibTrans" cxnId="{ECC6F2E0-C6C3-F54C-996D-F093980ADB11}">
      <dgm:prSet/>
      <dgm:spPr/>
      <dgm:t>
        <a:bodyPr/>
        <a:lstStyle/>
        <a:p>
          <a:endParaRPr lang="en-GB"/>
        </a:p>
      </dgm:t>
    </dgm:pt>
    <dgm:pt modelId="{A784A76C-E783-A64C-BE70-81831030157B}">
      <dgm:prSet/>
      <dgm:spPr/>
      <dgm:t>
        <a:bodyPr/>
        <a:lstStyle/>
        <a:p>
          <a:r>
            <a:rPr lang="en-GB"/>
            <a:t>3 Days</a:t>
          </a:r>
        </a:p>
      </dgm:t>
    </dgm:pt>
    <dgm:pt modelId="{194E768C-9282-C648-A522-620F29EDDA47}" type="parTrans" cxnId="{F665B9E4-7BB4-9F4D-A7EF-DC83351CD1C0}">
      <dgm:prSet/>
      <dgm:spPr/>
      <dgm:t>
        <a:bodyPr/>
        <a:lstStyle/>
        <a:p>
          <a:endParaRPr lang="en-GB"/>
        </a:p>
      </dgm:t>
    </dgm:pt>
    <dgm:pt modelId="{F039A241-1B18-9B4A-BD8F-D4D0A2FA3C08}" type="sibTrans" cxnId="{F665B9E4-7BB4-9F4D-A7EF-DC83351CD1C0}">
      <dgm:prSet/>
      <dgm:spPr/>
      <dgm:t>
        <a:bodyPr/>
        <a:lstStyle/>
        <a:p>
          <a:endParaRPr lang="en-GB"/>
        </a:p>
      </dgm:t>
    </dgm:pt>
    <dgm:pt modelId="{A2BCB814-2BB1-0744-A8CD-13B3E20B9A07}">
      <dgm:prSet/>
      <dgm:spPr/>
      <dgm:t>
        <a:bodyPr/>
        <a:lstStyle/>
        <a:p>
          <a:r>
            <a:rPr lang="en-GB"/>
            <a:t>4 Days</a:t>
          </a:r>
        </a:p>
      </dgm:t>
    </dgm:pt>
    <dgm:pt modelId="{31617263-500B-034A-9183-D0A0B2FA3CF7}" type="parTrans" cxnId="{1ED68BC1-50CE-4641-B79B-35F308368465}">
      <dgm:prSet/>
      <dgm:spPr/>
      <dgm:t>
        <a:bodyPr/>
        <a:lstStyle/>
        <a:p>
          <a:endParaRPr lang="en-GB"/>
        </a:p>
      </dgm:t>
    </dgm:pt>
    <dgm:pt modelId="{64EFD57C-4F1A-E845-A037-3D313A238D91}" type="sibTrans" cxnId="{1ED68BC1-50CE-4641-B79B-35F308368465}">
      <dgm:prSet/>
      <dgm:spPr/>
      <dgm:t>
        <a:bodyPr/>
        <a:lstStyle/>
        <a:p>
          <a:endParaRPr lang="en-GB"/>
        </a:p>
      </dgm:t>
    </dgm:pt>
    <dgm:pt modelId="{5FB7F801-9981-1A4E-9523-F2D4A2C4D74E}">
      <dgm:prSet/>
      <dgm:spPr/>
      <dgm:t>
        <a:bodyPr/>
        <a:lstStyle/>
        <a:p>
          <a:r>
            <a:rPr lang="en-GB"/>
            <a:t>5 Days</a:t>
          </a:r>
        </a:p>
      </dgm:t>
    </dgm:pt>
    <dgm:pt modelId="{F0B67353-EB80-5A4F-A8D4-8AE56C1C5A3B}" type="parTrans" cxnId="{F3C27E78-F9B0-D443-8EED-36613F37E2CF}">
      <dgm:prSet/>
      <dgm:spPr/>
      <dgm:t>
        <a:bodyPr/>
        <a:lstStyle/>
        <a:p>
          <a:endParaRPr lang="en-GB"/>
        </a:p>
      </dgm:t>
    </dgm:pt>
    <dgm:pt modelId="{9D4E49FC-CE23-C347-85DA-AC8046F5CF34}" type="sibTrans" cxnId="{F3C27E78-F9B0-D443-8EED-36613F37E2CF}">
      <dgm:prSet/>
      <dgm:spPr/>
      <dgm:t>
        <a:bodyPr/>
        <a:lstStyle/>
        <a:p>
          <a:endParaRPr lang="en-GB"/>
        </a:p>
      </dgm:t>
    </dgm:pt>
    <dgm:pt modelId="{64819FF5-FD4E-D240-A5A9-3BE1DDC8B1FD}" type="pres">
      <dgm:prSet presAssocID="{E960F535-62D3-7840-85FF-46284582F9A6}" presName="Name0" presStyleCnt="0">
        <dgm:presLayoutVars>
          <dgm:dir/>
          <dgm:resizeHandles val="exact"/>
        </dgm:presLayoutVars>
      </dgm:prSet>
      <dgm:spPr/>
    </dgm:pt>
    <dgm:pt modelId="{F3AF6803-0DBB-054F-A5C5-F0EEA72B1C1A}" type="pres">
      <dgm:prSet presAssocID="{D37CDECE-D114-4A45-9E2D-04FB88BAAB7D}" presName="node" presStyleLbl="node1" presStyleIdx="0" presStyleCnt="7">
        <dgm:presLayoutVars>
          <dgm:bulletEnabled val="1"/>
        </dgm:presLayoutVars>
      </dgm:prSet>
      <dgm:spPr/>
    </dgm:pt>
    <dgm:pt modelId="{F4A3F944-7179-EA49-9149-2CAF523E30B3}" type="pres">
      <dgm:prSet presAssocID="{3C6768F8-B621-D243-B8B1-1667A7E68E36}" presName="sibTrans" presStyleLbl="sibTrans2D1" presStyleIdx="0" presStyleCnt="6"/>
      <dgm:spPr/>
    </dgm:pt>
    <dgm:pt modelId="{555D6124-7940-BE46-93FC-76B3D11ED05B}" type="pres">
      <dgm:prSet presAssocID="{3C6768F8-B621-D243-B8B1-1667A7E68E36}" presName="connectorText" presStyleLbl="sibTrans2D1" presStyleIdx="0" presStyleCnt="6"/>
      <dgm:spPr/>
    </dgm:pt>
    <dgm:pt modelId="{ECDABFBC-D0A5-C949-9031-E86CAD283C22}" type="pres">
      <dgm:prSet presAssocID="{21BAD091-4284-0240-9E1C-56066BEAD4E0}" presName="node" presStyleLbl="node1" presStyleIdx="1" presStyleCnt="7">
        <dgm:presLayoutVars>
          <dgm:bulletEnabled val="1"/>
        </dgm:presLayoutVars>
      </dgm:prSet>
      <dgm:spPr/>
    </dgm:pt>
    <dgm:pt modelId="{62971A8D-CAC6-8C42-997D-0C1B82EDA895}" type="pres">
      <dgm:prSet presAssocID="{1F70CCD7-B7F6-DE4A-8DE3-FB15E75C10F8}" presName="sibTrans" presStyleLbl="sibTrans2D1" presStyleIdx="1" presStyleCnt="6"/>
      <dgm:spPr/>
    </dgm:pt>
    <dgm:pt modelId="{F7E02EB5-149D-A94E-BF6A-5A487079374F}" type="pres">
      <dgm:prSet presAssocID="{1F70CCD7-B7F6-DE4A-8DE3-FB15E75C10F8}" presName="connectorText" presStyleLbl="sibTrans2D1" presStyleIdx="1" presStyleCnt="6"/>
      <dgm:spPr/>
    </dgm:pt>
    <dgm:pt modelId="{18D20DDE-75F6-4D4C-9363-B670B886D07A}" type="pres">
      <dgm:prSet presAssocID="{A784A76C-E783-A64C-BE70-81831030157B}" presName="node" presStyleLbl="node1" presStyleIdx="2" presStyleCnt="7">
        <dgm:presLayoutVars>
          <dgm:bulletEnabled val="1"/>
        </dgm:presLayoutVars>
      </dgm:prSet>
      <dgm:spPr/>
    </dgm:pt>
    <dgm:pt modelId="{D59F57AF-8E6C-2642-B276-E0005ECE64F3}" type="pres">
      <dgm:prSet presAssocID="{F039A241-1B18-9B4A-BD8F-D4D0A2FA3C08}" presName="sibTrans" presStyleLbl="sibTrans2D1" presStyleIdx="2" presStyleCnt="6"/>
      <dgm:spPr/>
    </dgm:pt>
    <dgm:pt modelId="{DAAFADA8-FDE0-7F47-904C-A3A887259EBA}" type="pres">
      <dgm:prSet presAssocID="{F039A241-1B18-9B4A-BD8F-D4D0A2FA3C08}" presName="connectorText" presStyleLbl="sibTrans2D1" presStyleIdx="2" presStyleCnt="6"/>
      <dgm:spPr/>
    </dgm:pt>
    <dgm:pt modelId="{40E3150B-B66B-0246-8E96-70B98D798C64}" type="pres">
      <dgm:prSet presAssocID="{A2BCB814-2BB1-0744-A8CD-13B3E20B9A07}" presName="node" presStyleLbl="node1" presStyleIdx="3" presStyleCnt="7">
        <dgm:presLayoutVars>
          <dgm:bulletEnabled val="1"/>
        </dgm:presLayoutVars>
      </dgm:prSet>
      <dgm:spPr/>
    </dgm:pt>
    <dgm:pt modelId="{B4053329-2977-9B41-AEC6-C6DEC211BDB8}" type="pres">
      <dgm:prSet presAssocID="{64EFD57C-4F1A-E845-A037-3D313A238D91}" presName="sibTrans" presStyleLbl="sibTrans2D1" presStyleIdx="3" presStyleCnt="6"/>
      <dgm:spPr/>
    </dgm:pt>
    <dgm:pt modelId="{E4DE3B47-0FFA-FC47-9CF7-50304D024203}" type="pres">
      <dgm:prSet presAssocID="{64EFD57C-4F1A-E845-A037-3D313A238D91}" presName="connectorText" presStyleLbl="sibTrans2D1" presStyleIdx="3" presStyleCnt="6"/>
      <dgm:spPr/>
    </dgm:pt>
    <dgm:pt modelId="{18286414-86DD-4148-81FA-0D7FAF9E89B7}" type="pres">
      <dgm:prSet presAssocID="{5FB7F801-9981-1A4E-9523-F2D4A2C4D74E}" presName="node" presStyleLbl="node1" presStyleIdx="4" presStyleCnt="7">
        <dgm:presLayoutVars>
          <dgm:bulletEnabled val="1"/>
        </dgm:presLayoutVars>
      </dgm:prSet>
      <dgm:spPr/>
    </dgm:pt>
    <dgm:pt modelId="{79C2EC6A-4FA8-5E46-8C57-E62453D85230}" type="pres">
      <dgm:prSet presAssocID="{9D4E49FC-CE23-C347-85DA-AC8046F5CF34}" presName="sibTrans" presStyleLbl="sibTrans2D1" presStyleIdx="4" presStyleCnt="6"/>
      <dgm:spPr/>
    </dgm:pt>
    <dgm:pt modelId="{24489F05-8FB1-2F40-A729-8FBCD2788279}" type="pres">
      <dgm:prSet presAssocID="{9D4E49FC-CE23-C347-85DA-AC8046F5CF34}" presName="connectorText" presStyleLbl="sibTrans2D1" presStyleIdx="4" presStyleCnt="6"/>
      <dgm:spPr/>
    </dgm:pt>
    <dgm:pt modelId="{825BCE61-F4CE-F441-A8C5-2E00D396279A}" type="pres">
      <dgm:prSet presAssocID="{92C52695-F57A-454D-BD05-AE7B06FB3F10}" presName="node" presStyleLbl="node1" presStyleIdx="5" presStyleCnt="7">
        <dgm:presLayoutVars>
          <dgm:bulletEnabled val="1"/>
        </dgm:presLayoutVars>
      </dgm:prSet>
      <dgm:spPr/>
    </dgm:pt>
    <dgm:pt modelId="{434332E3-49AE-7D47-947D-B02CA50D797E}" type="pres">
      <dgm:prSet presAssocID="{76BC4DB7-4927-374F-B542-C9EB60515A1D}" presName="sibTrans" presStyleLbl="sibTrans2D1" presStyleIdx="5" presStyleCnt="6"/>
      <dgm:spPr/>
    </dgm:pt>
    <dgm:pt modelId="{E5E1D2BC-9924-8443-8A34-424ED92B1842}" type="pres">
      <dgm:prSet presAssocID="{76BC4DB7-4927-374F-B542-C9EB60515A1D}" presName="connectorText" presStyleLbl="sibTrans2D1" presStyleIdx="5" presStyleCnt="6"/>
      <dgm:spPr/>
    </dgm:pt>
    <dgm:pt modelId="{1FF709A1-1E8D-CD4E-A385-97BC3AA0E63C}" type="pres">
      <dgm:prSet presAssocID="{AFFE2423-BFC5-4248-80CA-A62E0E685519}" presName="node" presStyleLbl="node1" presStyleIdx="6" presStyleCnt="7">
        <dgm:presLayoutVars>
          <dgm:bulletEnabled val="1"/>
        </dgm:presLayoutVars>
      </dgm:prSet>
      <dgm:spPr/>
    </dgm:pt>
  </dgm:ptLst>
  <dgm:cxnLst>
    <dgm:cxn modelId="{5E94CC03-50F5-DD4F-B59E-B25BA4CFA5B2}" type="presOf" srcId="{F039A241-1B18-9B4A-BD8F-D4D0A2FA3C08}" destId="{DAAFADA8-FDE0-7F47-904C-A3A887259EBA}" srcOrd="1" destOrd="0" presId="urn:microsoft.com/office/officeart/2005/8/layout/process1"/>
    <dgm:cxn modelId="{93611D05-2092-B04B-859B-93202870EBFB}" type="presOf" srcId="{1F70CCD7-B7F6-DE4A-8DE3-FB15E75C10F8}" destId="{62971A8D-CAC6-8C42-997D-0C1B82EDA895}" srcOrd="0" destOrd="0" presId="urn:microsoft.com/office/officeart/2005/8/layout/process1"/>
    <dgm:cxn modelId="{BA0A0C08-9C3D-BA45-A7ED-42929C63A936}" type="presOf" srcId="{A784A76C-E783-A64C-BE70-81831030157B}" destId="{18D20DDE-75F6-4D4C-9363-B670B886D07A}" srcOrd="0" destOrd="0" presId="urn:microsoft.com/office/officeart/2005/8/layout/process1"/>
    <dgm:cxn modelId="{0D0EA10B-038D-9F4D-A292-83ED51FAE7A1}" type="presOf" srcId="{3C6768F8-B621-D243-B8B1-1667A7E68E36}" destId="{F4A3F944-7179-EA49-9149-2CAF523E30B3}" srcOrd="0" destOrd="0" presId="urn:microsoft.com/office/officeart/2005/8/layout/process1"/>
    <dgm:cxn modelId="{23056C0E-B542-6549-B5A1-98022C6AA5F1}" srcId="{E960F535-62D3-7840-85FF-46284582F9A6}" destId="{AFFE2423-BFC5-4248-80CA-A62E0E685519}" srcOrd="6" destOrd="0" parTransId="{BC07A34F-3850-3949-B4AB-B2F71A59E3FB}" sibTransId="{4FD0D664-B6E3-094A-BBAF-3A4C121D185B}"/>
    <dgm:cxn modelId="{6350DF11-2DCB-6F40-98C5-2DA210CF2CE6}" type="presOf" srcId="{5FB7F801-9981-1A4E-9523-F2D4A2C4D74E}" destId="{18286414-86DD-4148-81FA-0D7FAF9E89B7}" srcOrd="0" destOrd="0" presId="urn:microsoft.com/office/officeart/2005/8/layout/process1"/>
    <dgm:cxn modelId="{9A262D22-1A0B-1D40-BECF-3BBB75AABBC3}" type="presOf" srcId="{9D4E49FC-CE23-C347-85DA-AC8046F5CF34}" destId="{24489F05-8FB1-2F40-A729-8FBCD2788279}" srcOrd="1" destOrd="0" presId="urn:microsoft.com/office/officeart/2005/8/layout/process1"/>
    <dgm:cxn modelId="{BBB3D933-67D1-8B4E-B5CA-5739E8942904}" type="presOf" srcId="{A2BCB814-2BB1-0744-A8CD-13B3E20B9A07}" destId="{40E3150B-B66B-0246-8E96-70B98D798C64}" srcOrd="0" destOrd="0" presId="urn:microsoft.com/office/officeart/2005/8/layout/process1"/>
    <dgm:cxn modelId="{46889A5E-15C9-AB4D-AC98-17CF31243FCF}" srcId="{E960F535-62D3-7840-85FF-46284582F9A6}" destId="{92C52695-F57A-454D-BD05-AE7B06FB3F10}" srcOrd="5" destOrd="0" parTransId="{BEF80C57-5948-944E-8F5E-57EDEA2B90B9}" sibTransId="{76BC4DB7-4927-374F-B542-C9EB60515A1D}"/>
    <dgm:cxn modelId="{101E6868-1A4A-4541-ADBC-39EEE07D658B}" type="presOf" srcId="{92C52695-F57A-454D-BD05-AE7B06FB3F10}" destId="{825BCE61-F4CE-F441-A8C5-2E00D396279A}" srcOrd="0" destOrd="0" presId="urn:microsoft.com/office/officeart/2005/8/layout/process1"/>
    <dgm:cxn modelId="{11F63B4F-F2E7-E34B-B07F-BC495403D673}" type="presOf" srcId="{AFFE2423-BFC5-4248-80CA-A62E0E685519}" destId="{1FF709A1-1E8D-CD4E-A385-97BC3AA0E63C}" srcOrd="0" destOrd="0" presId="urn:microsoft.com/office/officeart/2005/8/layout/process1"/>
    <dgm:cxn modelId="{252FEF55-C853-A442-AADA-8F904C983D2F}" type="presOf" srcId="{21BAD091-4284-0240-9E1C-56066BEAD4E0}" destId="{ECDABFBC-D0A5-C949-9031-E86CAD283C22}" srcOrd="0" destOrd="0" presId="urn:microsoft.com/office/officeart/2005/8/layout/process1"/>
    <dgm:cxn modelId="{0A031D76-D007-F047-A1E1-C7843E9EA0CF}" type="presOf" srcId="{D37CDECE-D114-4A45-9E2D-04FB88BAAB7D}" destId="{F3AF6803-0DBB-054F-A5C5-F0EEA72B1C1A}" srcOrd="0" destOrd="0" presId="urn:microsoft.com/office/officeart/2005/8/layout/process1"/>
    <dgm:cxn modelId="{F3C27E78-F9B0-D443-8EED-36613F37E2CF}" srcId="{E960F535-62D3-7840-85FF-46284582F9A6}" destId="{5FB7F801-9981-1A4E-9523-F2D4A2C4D74E}" srcOrd="4" destOrd="0" parTransId="{F0B67353-EB80-5A4F-A8D4-8AE56C1C5A3B}" sibTransId="{9D4E49FC-CE23-C347-85DA-AC8046F5CF34}"/>
    <dgm:cxn modelId="{1EE07C92-AA99-8B4D-9004-48E13604F577}" type="presOf" srcId="{76BC4DB7-4927-374F-B542-C9EB60515A1D}" destId="{434332E3-49AE-7D47-947D-B02CA50D797E}" srcOrd="0" destOrd="0" presId="urn:microsoft.com/office/officeart/2005/8/layout/process1"/>
    <dgm:cxn modelId="{EB5C0198-7EBE-444A-BDD8-67D27FBEDB9D}" srcId="{E960F535-62D3-7840-85FF-46284582F9A6}" destId="{D37CDECE-D114-4A45-9E2D-04FB88BAAB7D}" srcOrd="0" destOrd="0" parTransId="{00AB40A4-BC8D-1145-B8D8-26856D9084B6}" sibTransId="{3C6768F8-B621-D243-B8B1-1667A7E68E36}"/>
    <dgm:cxn modelId="{EFD20198-6260-5240-A3BE-1A5C00AA450A}" type="presOf" srcId="{E960F535-62D3-7840-85FF-46284582F9A6}" destId="{64819FF5-FD4E-D240-A5A9-3BE1DDC8B1FD}" srcOrd="0" destOrd="0" presId="urn:microsoft.com/office/officeart/2005/8/layout/process1"/>
    <dgm:cxn modelId="{1B8D9498-9D72-4D48-938A-523D87F69861}" type="presOf" srcId="{F039A241-1B18-9B4A-BD8F-D4D0A2FA3C08}" destId="{D59F57AF-8E6C-2642-B276-E0005ECE64F3}" srcOrd="0" destOrd="0" presId="urn:microsoft.com/office/officeart/2005/8/layout/process1"/>
    <dgm:cxn modelId="{C144C19E-EB3C-B34E-8409-39D252D65DC7}" type="presOf" srcId="{3C6768F8-B621-D243-B8B1-1667A7E68E36}" destId="{555D6124-7940-BE46-93FC-76B3D11ED05B}" srcOrd="1" destOrd="0" presId="urn:microsoft.com/office/officeart/2005/8/layout/process1"/>
    <dgm:cxn modelId="{84DE4DB1-EB87-554F-B16C-7CA06E22C824}" type="presOf" srcId="{9D4E49FC-CE23-C347-85DA-AC8046F5CF34}" destId="{79C2EC6A-4FA8-5E46-8C57-E62453D85230}" srcOrd="0" destOrd="0" presId="urn:microsoft.com/office/officeart/2005/8/layout/process1"/>
    <dgm:cxn modelId="{A58CD9C0-A4BF-7243-AF7F-82C96A25DD6D}" type="presOf" srcId="{64EFD57C-4F1A-E845-A037-3D313A238D91}" destId="{E4DE3B47-0FFA-FC47-9CF7-50304D024203}" srcOrd="1" destOrd="0" presId="urn:microsoft.com/office/officeart/2005/8/layout/process1"/>
    <dgm:cxn modelId="{1ED68BC1-50CE-4641-B79B-35F308368465}" srcId="{E960F535-62D3-7840-85FF-46284582F9A6}" destId="{A2BCB814-2BB1-0744-A8CD-13B3E20B9A07}" srcOrd="3" destOrd="0" parTransId="{31617263-500B-034A-9183-D0A0B2FA3CF7}" sibTransId="{64EFD57C-4F1A-E845-A037-3D313A238D91}"/>
    <dgm:cxn modelId="{06D17ADB-64C9-DE4A-BDC8-FED33A6CC239}" type="presOf" srcId="{1F70CCD7-B7F6-DE4A-8DE3-FB15E75C10F8}" destId="{F7E02EB5-149D-A94E-BF6A-5A487079374F}" srcOrd="1" destOrd="0" presId="urn:microsoft.com/office/officeart/2005/8/layout/process1"/>
    <dgm:cxn modelId="{ECC6F2E0-C6C3-F54C-996D-F093980ADB11}" srcId="{E960F535-62D3-7840-85FF-46284582F9A6}" destId="{21BAD091-4284-0240-9E1C-56066BEAD4E0}" srcOrd="1" destOrd="0" parTransId="{049C0648-F802-AD4E-85D8-1B23691CBAE8}" sibTransId="{1F70CCD7-B7F6-DE4A-8DE3-FB15E75C10F8}"/>
    <dgm:cxn modelId="{112F77E2-479E-404D-A384-909CF3BEA908}" type="presOf" srcId="{76BC4DB7-4927-374F-B542-C9EB60515A1D}" destId="{E5E1D2BC-9924-8443-8A34-424ED92B1842}" srcOrd="1" destOrd="0" presId="urn:microsoft.com/office/officeart/2005/8/layout/process1"/>
    <dgm:cxn modelId="{F665B9E4-7BB4-9F4D-A7EF-DC83351CD1C0}" srcId="{E960F535-62D3-7840-85FF-46284582F9A6}" destId="{A784A76C-E783-A64C-BE70-81831030157B}" srcOrd="2" destOrd="0" parTransId="{194E768C-9282-C648-A522-620F29EDDA47}" sibTransId="{F039A241-1B18-9B4A-BD8F-D4D0A2FA3C08}"/>
    <dgm:cxn modelId="{C12FFAEC-F08F-D14C-9F90-D01B862CB6AB}" type="presOf" srcId="{64EFD57C-4F1A-E845-A037-3D313A238D91}" destId="{B4053329-2977-9B41-AEC6-C6DEC211BDB8}" srcOrd="0" destOrd="0" presId="urn:microsoft.com/office/officeart/2005/8/layout/process1"/>
    <dgm:cxn modelId="{B8BF14AB-E1DE-F745-AEEE-E6A3ADEFE9CE}" type="presParOf" srcId="{64819FF5-FD4E-D240-A5A9-3BE1DDC8B1FD}" destId="{F3AF6803-0DBB-054F-A5C5-F0EEA72B1C1A}" srcOrd="0" destOrd="0" presId="urn:microsoft.com/office/officeart/2005/8/layout/process1"/>
    <dgm:cxn modelId="{B72D0D7E-BA0D-0D4C-A1D1-A50194D72DCE}" type="presParOf" srcId="{64819FF5-FD4E-D240-A5A9-3BE1DDC8B1FD}" destId="{F4A3F944-7179-EA49-9149-2CAF523E30B3}" srcOrd="1" destOrd="0" presId="urn:microsoft.com/office/officeart/2005/8/layout/process1"/>
    <dgm:cxn modelId="{642F0C8A-7C6E-074C-AB7E-DFD5D39789AE}" type="presParOf" srcId="{F4A3F944-7179-EA49-9149-2CAF523E30B3}" destId="{555D6124-7940-BE46-93FC-76B3D11ED05B}" srcOrd="0" destOrd="0" presId="urn:microsoft.com/office/officeart/2005/8/layout/process1"/>
    <dgm:cxn modelId="{6B97F177-0DCC-DF46-A0F6-C91C9FFAF26C}" type="presParOf" srcId="{64819FF5-FD4E-D240-A5A9-3BE1DDC8B1FD}" destId="{ECDABFBC-D0A5-C949-9031-E86CAD283C22}" srcOrd="2" destOrd="0" presId="urn:microsoft.com/office/officeart/2005/8/layout/process1"/>
    <dgm:cxn modelId="{AE64CA9F-792E-6B45-A217-4C56C1514C54}" type="presParOf" srcId="{64819FF5-FD4E-D240-A5A9-3BE1DDC8B1FD}" destId="{62971A8D-CAC6-8C42-997D-0C1B82EDA895}" srcOrd="3" destOrd="0" presId="urn:microsoft.com/office/officeart/2005/8/layout/process1"/>
    <dgm:cxn modelId="{272DCDBE-9D6E-934A-8A0E-8B37DF758875}" type="presParOf" srcId="{62971A8D-CAC6-8C42-997D-0C1B82EDA895}" destId="{F7E02EB5-149D-A94E-BF6A-5A487079374F}" srcOrd="0" destOrd="0" presId="urn:microsoft.com/office/officeart/2005/8/layout/process1"/>
    <dgm:cxn modelId="{E476791F-57F5-AD45-99AC-2507E3FF8265}" type="presParOf" srcId="{64819FF5-FD4E-D240-A5A9-3BE1DDC8B1FD}" destId="{18D20DDE-75F6-4D4C-9363-B670B886D07A}" srcOrd="4" destOrd="0" presId="urn:microsoft.com/office/officeart/2005/8/layout/process1"/>
    <dgm:cxn modelId="{6D5D7B31-6876-4A4E-A453-8AFCB5ED508F}" type="presParOf" srcId="{64819FF5-FD4E-D240-A5A9-3BE1DDC8B1FD}" destId="{D59F57AF-8E6C-2642-B276-E0005ECE64F3}" srcOrd="5" destOrd="0" presId="urn:microsoft.com/office/officeart/2005/8/layout/process1"/>
    <dgm:cxn modelId="{83CC2F21-88EF-0847-A6E8-1CDED30498A1}" type="presParOf" srcId="{D59F57AF-8E6C-2642-B276-E0005ECE64F3}" destId="{DAAFADA8-FDE0-7F47-904C-A3A887259EBA}" srcOrd="0" destOrd="0" presId="urn:microsoft.com/office/officeart/2005/8/layout/process1"/>
    <dgm:cxn modelId="{3AAABA3D-073E-064F-8E89-8F4694C484F4}" type="presParOf" srcId="{64819FF5-FD4E-D240-A5A9-3BE1DDC8B1FD}" destId="{40E3150B-B66B-0246-8E96-70B98D798C64}" srcOrd="6" destOrd="0" presId="urn:microsoft.com/office/officeart/2005/8/layout/process1"/>
    <dgm:cxn modelId="{DDECC6CC-4E54-B54E-87CA-A2C4FA2E05B5}" type="presParOf" srcId="{64819FF5-FD4E-D240-A5A9-3BE1DDC8B1FD}" destId="{B4053329-2977-9B41-AEC6-C6DEC211BDB8}" srcOrd="7" destOrd="0" presId="urn:microsoft.com/office/officeart/2005/8/layout/process1"/>
    <dgm:cxn modelId="{F05CA7CE-7F4B-D14A-B745-A4C3617C449F}" type="presParOf" srcId="{B4053329-2977-9B41-AEC6-C6DEC211BDB8}" destId="{E4DE3B47-0FFA-FC47-9CF7-50304D024203}" srcOrd="0" destOrd="0" presId="urn:microsoft.com/office/officeart/2005/8/layout/process1"/>
    <dgm:cxn modelId="{F8E2B1EA-A690-CF4B-AC7F-7403AA323C88}" type="presParOf" srcId="{64819FF5-FD4E-D240-A5A9-3BE1DDC8B1FD}" destId="{18286414-86DD-4148-81FA-0D7FAF9E89B7}" srcOrd="8" destOrd="0" presId="urn:microsoft.com/office/officeart/2005/8/layout/process1"/>
    <dgm:cxn modelId="{EA9182E4-CB63-8E4C-8977-E3DE8A86970C}" type="presParOf" srcId="{64819FF5-FD4E-D240-A5A9-3BE1DDC8B1FD}" destId="{79C2EC6A-4FA8-5E46-8C57-E62453D85230}" srcOrd="9" destOrd="0" presId="urn:microsoft.com/office/officeart/2005/8/layout/process1"/>
    <dgm:cxn modelId="{9CD40203-65C4-3D4D-A074-91D4D41AEC9D}" type="presParOf" srcId="{79C2EC6A-4FA8-5E46-8C57-E62453D85230}" destId="{24489F05-8FB1-2F40-A729-8FBCD2788279}" srcOrd="0" destOrd="0" presId="urn:microsoft.com/office/officeart/2005/8/layout/process1"/>
    <dgm:cxn modelId="{9E8CBBDF-7407-2D4E-B03A-9BA64815A4D4}" type="presParOf" srcId="{64819FF5-FD4E-D240-A5A9-3BE1DDC8B1FD}" destId="{825BCE61-F4CE-F441-A8C5-2E00D396279A}" srcOrd="10" destOrd="0" presId="urn:microsoft.com/office/officeart/2005/8/layout/process1"/>
    <dgm:cxn modelId="{23AF947E-3647-3740-BDC4-6AD3843194E2}" type="presParOf" srcId="{64819FF5-FD4E-D240-A5A9-3BE1DDC8B1FD}" destId="{434332E3-49AE-7D47-947D-B02CA50D797E}" srcOrd="11" destOrd="0" presId="urn:microsoft.com/office/officeart/2005/8/layout/process1"/>
    <dgm:cxn modelId="{4B95FCBC-597F-7B42-864E-3072625CC713}" type="presParOf" srcId="{434332E3-49AE-7D47-947D-B02CA50D797E}" destId="{E5E1D2BC-9924-8443-8A34-424ED92B1842}" srcOrd="0" destOrd="0" presId="urn:microsoft.com/office/officeart/2005/8/layout/process1"/>
    <dgm:cxn modelId="{6A7B6FDA-1423-BB42-84A7-A3608293F7D8}" type="presParOf" srcId="{64819FF5-FD4E-D240-A5A9-3BE1DDC8B1FD}" destId="{1FF709A1-1E8D-CD4E-A385-97BC3AA0E63C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960F535-62D3-7840-85FF-46284582F9A6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1"/>
      <dgm:spPr/>
    </dgm:pt>
    <dgm:pt modelId="{D37CDECE-D114-4A45-9E2D-04FB88BAAB7D}">
      <dgm:prSet phldrT="[Text]"/>
      <dgm:spPr/>
      <dgm:t>
        <a:bodyPr/>
        <a:lstStyle/>
        <a:p>
          <a:r>
            <a:rPr lang="en-GB"/>
            <a:t>Day 1 ...1...</a:t>
          </a:r>
        </a:p>
      </dgm:t>
    </dgm:pt>
    <dgm:pt modelId="{00AB40A4-BC8D-1145-B8D8-26856D9084B6}" type="parTrans" cxnId="{EB5C0198-7EBE-444A-BDD8-67D27FBEDB9D}">
      <dgm:prSet/>
      <dgm:spPr/>
      <dgm:t>
        <a:bodyPr/>
        <a:lstStyle/>
        <a:p>
          <a:endParaRPr lang="en-GB"/>
        </a:p>
      </dgm:t>
    </dgm:pt>
    <dgm:pt modelId="{3C6768F8-B621-D243-B8B1-1667A7E68E36}" type="sibTrans" cxnId="{EB5C0198-7EBE-444A-BDD8-67D27FBEDB9D}">
      <dgm:prSet/>
      <dgm:spPr/>
      <dgm:t>
        <a:bodyPr/>
        <a:lstStyle/>
        <a:p>
          <a:endParaRPr lang="en-GB"/>
        </a:p>
      </dgm:t>
    </dgm:pt>
    <dgm:pt modelId="{92C52695-F57A-454D-BD05-AE7B06FB3F10}">
      <dgm:prSet phldrT="[Text]"/>
      <dgm:spPr/>
      <dgm:t>
        <a:bodyPr/>
        <a:lstStyle/>
        <a:p>
          <a:r>
            <a:rPr lang="en-GB"/>
            <a:t>6 Days ......</a:t>
          </a:r>
        </a:p>
      </dgm:t>
    </dgm:pt>
    <dgm:pt modelId="{BEF80C57-5948-944E-8F5E-57EDEA2B90B9}" type="parTrans" cxnId="{46889A5E-15C9-AB4D-AC98-17CF31243FCF}">
      <dgm:prSet/>
      <dgm:spPr/>
      <dgm:t>
        <a:bodyPr/>
        <a:lstStyle/>
        <a:p>
          <a:endParaRPr lang="en-GB"/>
        </a:p>
      </dgm:t>
    </dgm:pt>
    <dgm:pt modelId="{76BC4DB7-4927-374F-B542-C9EB60515A1D}" type="sibTrans" cxnId="{46889A5E-15C9-AB4D-AC98-17CF31243FCF}">
      <dgm:prSet/>
      <dgm:spPr/>
      <dgm:t>
        <a:bodyPr/>
        <a:lstStyle/>
        <a:p>
          <a:endParaRPr lang="en-GB"/>
        </a:p>
      </dgm:t>
    </dgm:pt>
    <dgm:pt modelId="{AFFE2423-BFC5-4248-80CA-A62E0E685519}">
      <dgm:prSet phldrT="[Text]"/>
      <dgm:spPr/>
      <dgm:t>
        <a:bodyPr/>
        <a:lstStyle/>
        <a:p>
          <a:r>
            <a:rPr lang="en-GB"/>
            <a:t>7 Days ......</a:t>
          </a:r>
        </a:p>
      </dgm:t>
    </dgm:pt>
    <dgm:pt modelId="{BC07A34F-3850-3949-B4AB-B2F71A59E3FB}" type="parTrans" cxnId="{23056C0E-B542-6549-B5A1-98022C6AA5F1}">
      <dgm:prSet/>
      <dgm:spPr/>
      <dgm:t>
        <a:bodyPr/>
        <a:lstStyle/>
        <a:p>
          <a:endParaRPr lang="en-GB"/>
        </a:p>
      </dgm:t>
    </dgm:pt>
    <dgm:pt modelId="{4FD0D664-B6E3-094A-BBAF-3A4C121D185B}" type="sibTrans" cxnId="{23056C0E-B542-6549-B5A1-98022C6AA5F1}">
      <dgm:prSet/>
      <dgm:spPr/>
      <dgm:t>
        <a:bodyPr/>
        <a:lstStyle/>
        <a:p>
          <a:endParaRPr lang="en-GB"/>
        </a:p>
      </dgm:t>
    </dgm:pt>
    <dgm:pt modelId="{21BAD091-4284-0240-9E1C-56066BEAD4E0}">
      <dgm:prSet/>
      <dgm:spPr/>
      <dgm:t>
        <a:bodyPr/>
        <a:lstStyle/>
        <a:p>
          <a:r>
            <a:rPr lang="en-GB"/>
            <a:t>2 Days ...2..</a:t>
          </a:r>
        </a:p>
      </dgm:t>
    </dgm:pt>
    <dgm:pt modelId="{049C0648-F802-AD4E-85D8-1B23691CBAE8}" type="parTrans" cxnId="{ECC6F2E0-C6C3-F54C-996D-F093980ADB11}">
      <dgm:prSet/>
      <dgm:spPr/>
      <dgm:t>
        <a:bodyPr/>
        <a:lstStyle/>
        <a:p>
          <a:endParaRPr lang="en-GB"/>
        </a:p>
      </dgm:t>
    </dgm:pt>
    <dgm:pt modelId="{1F70CCD7-B7F6-DE4A-8DE3-FB15E75C10F8}" type="sibTrans" cxnId="{ECC6F2E0-C6C3-F54C-996D-F093980ADB11}">
      <dgm:prSet/>
      <dgm:spPr/>
      <dgm:t>
        <a:bodyPr/>
        <a:lstStyle/>
        <a:p>
          <a:endParaRPr lang="en-GB"/>
        </a:p>
      </dgm:t>
    </dgm:pt>
    <dgm:pt modelId="{A784A76C-E783-A64C-BE70-81831030157B}">
      <dgm:prSet/>
      <dgm:spPr/>
      <dgm:t>
        <a:bodyPr/>
        <a:lstStyle/>
        <a:p>
          <a:r>
            <a:rPr lang="en-GB"/>
            <a:t>3 Days ......</a:t>
          </a:r>
        </a:p>
      </dgm:t>
    </dgm:pt>
    <dgm:pt modelId="{194E768C-9282-C648-A522-620F29EDDA47}" type="parTrans" cxnId="{F665B9E4-7BB4-9F4D-A7EF-DC83351CD1C0}">
      <dgm:prSet/>
      <dgm:spPr/>
      <dgm:t>
        <a:bodyPr/>
        <a:lstStyle/>
        <a:p>
          <a:endParaRPr lang="en-GB"/>
        </a:p>
      </dgm:t>
    </dgm:pt>
    <dgm:pt modelId="{F039A241-1B18-9B4A-BD8F-D4D0A2FA3C08}" type="sibTrans" cxnId="{F665B9E4-7BB4-9F4D-A7EF-DC83351CD1C0}">
      <dgm:prSet/>
      <dgm:spPr/>
      <dgm:t>
        <a:bodyPr/>
        <a:lstStyle/>
        <a:p>
          <a:endParaRPr lang="en-GB"/>
        </a:p>
      </dgm:t>
    </dgm:pt>
    <dgm:pt modelId="{A2BCB814-2BB1-0744-A8CD-13B3E20B9A07}">
      <dgm:prSet/>
      <dgm:spPr/>
      <dgm:t>
        <a:bodyPr/>
        <a:lstStyle/>
        <a:p>
          <a:r>
            <a:rPr lang="en-GB"/>
            <a:t>4 Days ...3...</a:t>
          </a:r>
        </a:p>
      </dgm:t>
    </dgm:pt>
    <dgm:pt modelId="{31617263-500B-034A-9183-D0A0B2FA3CF7}" type="parTrans" cxnId="{1ED68BC1-50CE-4641-B79B-35F308368465}">
      <dgm:prSet/>
      <dgm:spPr/>
      <dgm:t>
        <a:bodyPr/>
        <a:lstStyle/>
        <a:p>
          <a:endParaRPr lang="en-GB"/>
        </a:p>
      </dgm:t>
    </dgm:pt>
    <dgm:pt modelId="{64EFD57C-4F1A-E845-A037-3D313A238D91}" type="sibTrans" cxnId="{1ED68BC1-50CE-4641-B79B-35F308368465}">
      <dgm:prSet/>
      <dgm:spPr/>
      <dgm:t>
        <a:bodyPr/>
        <a:lstStyle/>
        <a:p>
          <a:endParaRPr lang="en-GB"/>
        </a:p>
      </dgm:t>
    </dgm:pt>
    <dgm:pt modelId="{5FB7F801-9981-1A4E-9523-F2D4A2C4D74E}">
      <dgm:prSet/>
      <dgm:spPr/>
      <dgm:t>
        <a:bodyPr/>
        <a:lstStyle/>
        <a:p>
          <a:r>
            <a:rPr lang="en-GB"/>
            <a:t>5 Days .....</a:t>
          </a:r>
        </a:p>
      </dgm:t>
    </dgm:pt>
    <dgm:pt modelId="{F0B67353-EB80-5A4F-A8D4-8AE56C1C5A3B}" type="parTrans" cxnId="{F3C27E78-F9B0-D443-8EED-36613F37E2CF}">
      <dgm:prSet/>
      <dgm:spPr/>
      <dgm:t>
        <a:bodyPr/>
        <a:lstStyle/>
        <a:p>
          <a:endParaRPr lang="en-GB"/>
        </a:p>
      </dgm:t>
    </dgm:pt>
    <dgm:pt modelId="{9D4E49FC-CE23-C347-85DA-AC8046F5CF34}" type="sibTrans" cxnId="{F3C27E78-F9B0-D443-8EED-36613F37E2CF}">
      <dgm:prSet/>
      <dgm:spPr/>
      <dgm:t>
        <a:bodyPr/>
        <a:lstStyle/>
        <a:p>
          <a:endParaRPr lang="en-GB"/>
        </a:p>
      </dgm:t>
    </dgm:pt>
    <dgm:pt modelId="{64819FF5-FD4E-D240-A5A9-3BE1DDC8B1FD}" type="pres">
      <dgm:prSet presAssocID="{E960F535-62D3-7840-85FF-46284582F9A6}" presName="Name0" presStyleCnt="0">
        <dgm:presLayoutVars>
          <dgm:dir/>
          <dgm:resizeHandles val="exact"/>
        </dgm:presLayoutVars>
      </dgm:prSet>
      <dgm:spPr/>
    </dgm:pt>
    <dgm:pt modelId="{F3AF6803-0DBB-054F-A5C5-F0EEA72B1C1A}" type="pres">
      <dgm:prSet presAssocID="{D37CDECE-D114-4A45-9E2D-04FB88BAAB7D}" presName="node" presStyleLbl="node1" presStyleIdx="0" presStyleCnt="7">
        <dgm:presLayoutVars>
          <dgm:bulletEnabled val="1"/>
        </dgm:presLayoutVars>
      </dgm:prSet>
      <dgm:spPr/>
    </dgm:pt>
    <dgm:pt modelId="{F4A3F944-7179-EA49-9149-2CAF523E30B3}" type="pres">
      <dgm:prSet presAssocID="{3C6768F8-B621-D243-B8B1-1667A7E68E36}" presName="sibTrans" presStyleLbl="sibTrans2D1" presStyleIdx="0" presStyleCnt="6"/>
      <dgm:spPr/>
    </dgm:pt>
    <dgm:pt modelId="{555D6124-7940-BE46-93FC-76B3D11ED05B}" type="pres">
      <dgm:prSet presAssocID="{3C6768F8-B621-D243-B8B1-1667A7E68E36}" presName="connectorText" presStyleLbl="sibTrans2D1" presStyleIdx="0" presStyleCnt="6"/>
      <dgm:spPr/>
    </dgm:pt>
    <dgm:pt modelId="{ECDABFBC-D0A5-C949-9031-E86CAD283C22}" type="pres">
      <dgm:prSet presAssocID="{21BAD091-4284-0240-9E1C-56066BEAD4E0}" presName="node" presStyleLbl="node1" presStyleIdx="1" presStyleCnt="7">
        <dgm:presLayoutVars>
          <dgm:bulletEnabled val="1"/>
        </dgm:presLayoutVars>
      </dgm:prSet>
      <dgm:spPr/>
    </dgm:pt>
    <dgm:pt modelId="{62971A8D-CAC6-8C42-997D-0C1B82EDA895}" type="pres">
      <dgm:prSet presAssocID="{1F70CCD7-B7F6-DE4A-8DE3-FB15E75C10F8}" presName="sibTrans" presStyleLbl="sibTrans2D1" presStyleIdx="1" presStyleCnt="6"/>
      <dgm:spPr/>
    </dgm:pt>
    <dgm:pt modelId="{F7E02EB5-149D-A94E-BF6A-5A487079374F}" type="pres">
      <dgm:prSet presAssocID="{1F70CCD7-B7F6-DE4A-8DE3-FB15E75C10F8}" presName="connectorText" presStyleLbl="sibTrans2D1" presStyleIdx="1" presStyleCnt="6"/>
      <dgm:spPr/>
    </dgm:pt>
    <dgm:pt modelId="{18D20DDE-75F6-4D4C-9363-B670B886D07A}" type="pres">
      <dgm:prSet presAssocID="{A784A76C-E783-A64C-BE70-81831030157B}" presName="node" presStyleLbl="node1" presStyleIdx="2" presStyleCnt="7">
        <dgm:presLayoutVars>
          <dgm:bulletEnabled val="1"/>
        </dgm:presLayoutVars>
      </dgm:prSet>
      <dgm:spPr/>
    </dgm:pt>
    <dgm:pt modelId="{D59F57AF-8E6C-2642-B276-E0005ECE64F3}" type="pres">
      <dgm:prSet presAssocID="{F039A241-1B18-9B4A-BD8F-D4D0A2FA3C08}" presName="sibTrans" presStyleLbl="sibTrans2D1" presStyleIdx="2" presStyleCnt="6"/>
      <dgm:spPr/>
    </dgm:pt>
    <dgm:pt modelId="{DAAFADA8-FDE0-7F47-904C-A3A887259EBA}" type="pres">
      <dgm:prSet presAssocID="{F039A241-1B18-9B4A-BD8F-D4D0A2FA3C08}" presName="connectorText" presStyleLbl="sibTrans2D1" presStyleIdx="2" presStyleCnt="6"/>
      <dgm:spPr/>
    </dgm:pt>
    <dgm:pt modelId="{40E3150B-B66B-0246-8E96-70B98D798C64}" type="pres">
      <dgm:prSet presAssocID="{A2BCB814-2BB1-0744-A8CD-13B3E20B9A07}" presName="node" presStyleLbl="node1" presStyleIdx="3" presStyleCnt="7">
        <dgm:presLayoutVars>
          <dgm:bulletEnabled val="1"/>
        </dgm:presLayoutVars>
      </dgm:prSet>
      <dgm:spPr/>
    </dgm:pt>
    <dgm:pt modelId="{B4053329-2977-9B41-AEC6-C6DEC211BDB8}" type="pres">
      <dgm:prSet presAssocID="{64EFD57C-4F1A-E845-A037-3D313A238D91}" presName="sibTrans" presStyleLbl="sibTrans2D1" presStyleIdx="3" presStyleCnt="6"/>
      <dgm:spPr/>
    </dgm:pt>
    <dgm:pt modelId="{E4DE3B47-0FFA-FC47-9CF7-50304D024203}" type="pres">
      <dgm:prSet presAssocID="{64EFD57C-4F1A-E845-A037-3D313A238D91}" presName="connectorText" presStyleLbl="sibTrans2D1" presStyleIdx="3" presStyleCnt="6"/>
      <dgm:spPr/>
    </dgm:pt>
    <dgm:pt modelId="{18286414-86DD-4148-81FA-0D7FAF9E89B7}" type="pres">
      <dgm:prSet presAssocID="{5FB7F801-9981-1A4E-9523-F2D4A2C4D74E}" presName="node" presStyleLbl="node1" presStyleIdx="4" presStyleCnt="7">
        <dgm:presLayoutVars>
          <dgm:bulletEnabled val="1"/>
        </dgm:presLayoutVars>
      </dgm:prSet>
      <dgm:spPr/>
    </dgm:pt>
    <dgm:pt modelId="{79C2EC6A-4FA8-5E46-8C57-E62453D85230}" type="pres">
      <dgm:prSet presAssocID="{9D4E49FC-CE23-C347-85DA-AC8046F5CF34}" presName="sibTrans" presStyleLbl="sibTrans2D1" presStyleIdx="4" presStyleCnt="6"/>
      <dgm:spPr/>
    </dgm:pt>
    <dgm:pt modelId="{24489F05-8FB1-2F40-A729-8FBCD2788279}" type="pres">
      <dgm:prSet presAssocID="{9D4E49FC-CE23-C347-85DA-AC8046F5CF34}" presName="connectorText" presStyleLbl="sibTrans2D1" presStyleIdx="4" presStyleCnt="6"/>
      <dgm:spPr/>
    </dgm:pt>
    <dgm:pt modelId="{825BCE61-F4CE-F441-A8C5-2E00D396279A}" type="pres">
      <dgm:prSet presAssocID="{92C52695-F57A-454D-BD05-AE7B06FB3F10}" presName="node" presStyleLbl="node1" presStyleIdx="5" presStyleCnt="7">
        <dgm:presLayoutVars>
          <dgm:bulletEnabled val="1"/>
        </dgm:presLayoutVars>
      </dgm:prSet>
      <dgm:spPr/>
    </dgm:pt>
    <dgm:pt modelId="{434332E3-49AE-7D47-947D-B02CA50D797E}" type="pres">
      <dgm:prSet presAssocID="{76BC4DB7-4927-374F-B542-C9EB60515A1D}" presName="sibTrans" presStyleLbl="sibTrans2D1" presStyleIdx="5" presStyleCnt="6"/>
      <dgm:spPr/>
    </dgm:pt>
    <dgm:pt modelId="{E5E1D2BC-9924-8443-8A34-424ED92B1842}" type="pres">
      <dgm:prSet presAssocID="{76BC4DB7-4927-374F-B542-C9EB60515A1D}" presName="connectorText" presStyleLbl="sibTrans2D1" presStyleIdx="5" presStyleCnt="6"/>
      <dgm:spPr/>
    </dgm:pt>
    <dgm:pt modelId="{1FF709A1-1E8D-CD4E-A385-97BC3AA0E63C}" type="pres">
      <dgm:prSet presAssocID="{AFFE2423-BFC5-4248-80CA-A62E0E685519}" presName="node" presStyleLbl="node1" presStyleIdx="6" presStyleCnt="7">
        <dgm:presLayoutVars>
          <dgm:bulletEnabled val="1"/>
        </dgm:presLayoutVars>
      </dgm:prSet>
      <dgm:spPr/>
    </dgm:pt>
  </dgm:ptLst>
  <dgm:cxnLst>
    <dgm:cxn modelId="{5E94CC03-50F5-DD4F-B59E-B25BA4CFA5B2}" type="presOf" srcId="{F039A241-1B18-9B4A-BD8F-D4D0A2FA3C08}" destId="{DAAFADA8-FDE0-7F47-904C-A3A887259EBA}" srcOrd="1" destOrd="0" presId="urn:microsoft.com/office/officeart/2005/8/layout/process1"/>
    <dgm:cxn modelId="{93611D05-2092-B04B-859B-93202870EBFB}" type="presOf" srcId="{1F70CCD7-B7F6-DE4A-8DE3-FB15E75C10F8}" destId="{62971A8D-CAC6-8C42-997D-0C1B82EDA895}" srcOrd="0" destOrd="0" presId="urn:microsoft.com/office/officeart/2005/8/layout/process1"/>
    <dgm:cxn modelId="{BA0A0C08-9C3D-BA45-A7ED-42929C63A936}" type="presOf" srcId="{A784A76C-E783-A64C-BE70-81831030157B}" destId="{18D20DDE-75F6-4D4C-9363-B670B886D07A}" srcOrd="0" destOrd="0" presId="urn:microsoft.com/office/officeart/2005/8/layout/process1"/>
    <dgm:cxn modelId="{0D0EA10B-038D-9F4D-A292-83ED51FAE7A1}" type="presOf" srcId="{3C6768F8-B621-D243-B8B1-1667A7E68E36}" destId="{F4A3F944-7179-EA49-9149-2CAF523E30B3}" srcOrd="0" destOrd="0" presId="urn:microsoft.com/office/officeart/2005/8/layout/process1"/>
    <dgm:cxn modelId="{23056C0E-B542-6549-B5A1-98022C6AA5F1}" srcId="{E960F535-62D3-7840-85FF-46284582F9A6}" destId="{AFFE2423-BFC5-4248-80CA-A62E0E685519}" srcOrd="6" destOrd="0" parTransId="{BC07A34F-3850-3949-B4AB-B2F71A59E3FB}" sibTransId="{4FD0D664-B6E3-094A-BBAF-3A4C121D185B}"/>
    <dgm:cxn modelId="{6350DF11-2DCB-6F40-98C5-2DA210CF2CE6}" type="presOf" srcId="{5FB7F801-9981-1A4E-9523-F2D4A2C4D74E}" destId="{18286414-86DD-4148-81FA-0D7FAF9E89B7}" srcOrd="0" destOrd="0" presId="urn:microsoft.com/office/officeart/2005/8/layout/process1"/>
    <dgm:cxn modelId="{9A262D22-1A0B-1D40-BECF-3BBB75AABBC3}" type="presOf" srcId="{9D4E49FC-CE23-C347-85DA-AC8046F5CF34}" destId="{24489F05-8FB1-2F40-A729-8FBCD2788279}" srcOrd="1" destOrd="0" presId="urn:microsoft.com/office/officeart/2005/8/layout/process1"/>
    <dgm:cxn modelId="{BBB3D933-67D1-8B4E-B5CA-5739E8942904}" type="presOf" srcId="{A2BCB814-2BB1-0744-A8CD-13B3E20B9A07}" destId="{40E3150B-B66B-0246-8E96-70B98D798C64}" srcOrd="0" destOrd="0" presId="urn:microsoft.com/office/officeart/2005/8/layout/process1"/>
    <dgm:cxn modelId="{46889A5E-15C9-AB4D-AC98-17CF31243FCF}" srcId="{E960F535-62D3-7840-85FF-46284582F9A6}" destId="{92C52695-F57A-454D-BD05-AE7B06FB3F10}" srcOrd="5" destOrd="0" parTransId="{BEF80C57-5948-944E-8F5E-57EDEA2B90B9}" sibTransId="{76BC4DB7-4927-374F-B542-C9EB60515A1D}"/>
    <dgm:cxn modelId="{101E6868-1A4A-4541-ADBC-39EEE07D658B}" type="presOf" srcId="{92C52695-F57A-454D-BD05-AE7B06FB3F10}" destId="{825BCE61-F4CE-F441-A8C5-2E00D396279A}" srcOrd="0" destOrd="0" presId="urn:microsoft.com/office/officeart/2005/8/layout/process1"/>
    <dgm:cxn modelId="{11F63B4F-F2E7-E34B-B07F-BC495403D673}" type="presOf" srcId="{AFFE2423-BFC5-4248-80CA-A62E0E685519}" destId="{1FF709A1-1E8D-CD4E-A385-97BC3AA0E63C}" srcOrd="0" destOrd="0" presId="urn:microsoft.com/office/officeart/2005/8/layout/process1"/>
    <dgm:cxn modelId="{252FEF55-C853-A442-AADA-8F904C983D2F}" type="presOf" srcId="{21BAD091-4284-0240-9E1C-56066BEAD4E0}" destId="{ECDABFBC-D0A5-C949-9031-E86CAD283C22}" srcOrd="0" destOrd="0" presId="urn:microsoft.com/office/officeart/2005/8/layout/process1"/>
    <dgm:cxn modelId="{0A031D76-D007-F047-A1E1-C7843E9EA0CF}" type="presOf" srcId="{D37CDECE-D114-4A45-9E2D-04FB88BAAB7D}" destId="{F3AF6803-0DBB-054F-A5C5-F0EEA72B1C1A}" srcOrd="0" destOrd="0" presId="urn:microsoft.com/office/officeart/2005/8/layout/process1"/>
    <dgm:cxn modelId="{F3C27E78-F9B0-D443-8EED-36613F37E2CF}" srcId="{E960F535-62D3-7840-85FF-46284582F9A6}" destId="{5FB7F801-9981-1A4E-9523-F2D4A2C4D74E}" srcOrd="4" destOrd="0" parTransId="{F0B67353-EB80-5A4F-A8D4-8AE56C1C5A3B}" sibTransId="{9D4E49FC-CE23-C347-85DA-AC8046F5CF34}"/>
    <dgm:cxn modelId="{1EE07C92-AA99-8B4D-9004-48E13604F577}" type="presOf" srcId="{76BC4DB7-4927-374F-B542-C9EB60515A1D}" destId="{434332E3-49AE-7D47-947D-B02CA50D797E}" srcOrd="0" destOrd="0" presId="urn:microsoft.com/office/officeart/2005/8/layout/process1"/>
    <dgm:cxn modelId="{EB5C0198-7EBE-444A-BDD8-67D27FBEDB9D}" srcId="{E960F535-62D3-7840-85FF-46284582F9A6}" destId="{D37CDECE-D114-4A45-9E2D-04FB88BAAB7D}" srcOrd="0" destOrd="0" parTransId="{00AB40A4-BC8D-1145-B8D8-26856D9084B6}" sibTransId="{3C6768F8-B621-D243-B8B1-1667A7E68E36}"/>
    <dgm:cxn modelId="{EFD20198-6260-5240-A3BE-1A5C00AA450A}" type="presOf" srcId="{E960F535-62D3-7840-85FF-46284582F9A6}" destId="{64819FF5-FD4E-D240-A5A9-3BE1DDC8B1FD}" srcOrd="0" destOrd="0" presId="urn:microsoft.com/office/officeart/2005/8/layout/process1"/>
    <dgm:cxn modelId="{1B8D9498-9D72-4D48-938A-523D87F69861}" type="presOf" srcId="{F039A241-1B18-9B4A-BD8F-D4D0A2FA3C08}" destId="{D59F57AF-8E6C-2642-B276-E0005ECE64F3}" srcOrd="0" destOrd="0" presId="urn:microsoft.com/office/officeart/2005/8/layout/process1"/>
    <dgm:cxn modelId="{C144C19E-EB3C-B34E-8409-39D252D65DC7}" type="presOf" srcId="{3C6768F8-B621-D243-B8B1-1667A7E68E36}" destId="{555D6124-7940-BE46-93FC-76B3D11ED05B}" srcOrd="1" destOrd="0" presId="urn:microsoft.com/office/officeart/2005/8/layout/process1"/>
    <dgm:cxn modelId="{84DE4DB1-EB87-554F-B16C-7CA06E22C824}" type="presOf" srcId="{9D4E49FC-CE23-C347-85DA-AC8046F5CF34}" destId="{79C2EC6A-4FA8-5E46-8C57-E62453D85230}" srcOrd="0" destOrd="0" presId="urn:microsoft.com/office/officeart/2005/8/layout/process1"/>
    <dgm:cxn modelId="{A58CD9C0-A4BF-7243-AF7F-82C96A25DD6D}" type="presOf" srcId="{64EFD57C-4F1A-E845-A037-3D313A238D91}" destId="{E4DE3B47-0FFA-FC47-9CF7-50304D024203}" srcOrd="1" destOrd="0" presId="urn:microsoft.com/office/officeart/2005/8/layout/process1"/>
    <dgm:cxn modelId="{1ED68BC1-50CE-4641-B79B-35F308368465}" srcId="{E960F535-62D3-7840-85FF-46284582F9A6}" destId="{A2BCB814-2BB1-0744-A8CD-13B3E20B9A07}" srcOrd="3" destOrd="0" parTransId="{31617263-500B-034A-9183-D0A0B2FA3CF7}" sibTransId="{64EFD57C-4F1A-E845-A037-3D313A238D91}"/>
    <dgm:cxn modelId="{06D17ADB-64C9-DE4A-BDC8-FED33A6CC239}" type="presOf" srcId="{1F70CCD7-B7F6-DE4A-8DE3-FB15E75C10F8}" destId="{F7E02EB5-149D-A94E-BF6A-5A487079374F}" srcOrd="1" destOrd="0" presId="urn:microsoft.com/office/officeart/2005/8/layout/process1"/>
    <dgm:cxn modelId="{ECC6F2E0-C6C3-F54C-996D-F093980ADB11}" srcId="{E960F535-62D3-7840-85FF-46284582F9A6}" destId="{21BAD091-4284-0240-9E1C-56066BEAD4E0}" srcOrd="1" destOrd="0" parTransId="{049C0648-F802-AD4E-85D8-1B23691CBAE8}" sibTransId="{1F70CCD7-B7F6-DE4A-8DE3-FB15E75C10F8}"/>
    <dgm:cxn modelId="{112F77E2-479E-404D-A384-909CF3BEA908}" type="presOf" srcId="{76BC4DB7-4927-374F-B542-C9EB60515A1D}" destId="{E5E1D2BC-9924-8443-8A34-424ED92B1842}" srcOrd="1" destOrd="0" presId="urn:microsoft.com/office/officeart/2005/8/layout/process1"/>
    <dgm:cxn modelId="{F665B9E4-7BB4-9F4D-A7EF-DC83351CD1C0}" srcId="{E960F535-62D3-7840-85FF-46284582F9A6}" destId="{A784A76C-E783-A64C-BE70-81831030157B}" srcOrd="2" destOrd="0" parTransId="{194E768C-9282-C648-A522-620F29EDDA47}" sibTransId="{F039A241-1B18-9B4A-BD8F-D4D0A2FA3C08}"/>
    <dgm:cxn modelId="{C12FFAEC-F08F-D14C-9F90-D01B862CB6AB}" type="presOf" srcId="{64EFD57C-4F1A-E845-A037-3D313A238D91}" destId="{B4053329-2977-9B41-AEC6-C6DEC211BDB8}" srcOrd="0" destOrd="0" presId="urn:microsoft.com/office/officeart/2005/8/layout/process1"/>
    <dgm:cxn modelId="{B8BF14AB-E1DE-F745-AEEE-E6A3ADEFE9CE}" type="presParOf" srcId="{64819FF5-FD4E-D240-A5A9-3BE1DDC8B1FD}" destId="{F3AF6803-0DBB-054F-A5C5-F0EEA72B1C1A}" srcOrd="0" destOrd="0" presId="urn:microsoft.com/office/officeart/2005/8/layout/process1"/>
    <dgm:cxn modelId="{B72D0D7E-BA0D-0D4C-A1D1-A50194D72DCE}" type="presParOf" srcId="{64819FF5-FD4E-D240-A5A9-3BE1DDC8B1FD}" destId="{F4A3F944-7179-EA49-9149-2CAF523E30B3}" srcOrd="1" destOrd="0" presId="urn:microsoft.com/office/officeart/2005/8/layout/process1"/>
    <dgm:cxn modelId="{642F0C8A-7C6E-074C-AB7E-DFD5D39789AE}" type="presParOf" srcId="{F4A3F944-7179-EA49-9149-2CAF523E30B3}" destId="{555D6124-7940-BE46-93FC-76B3D11ED05B}" srcOrd="0" destOrd="0" presId="urn:microsoft.com/office/officeart/2005/8/layout/process1"/>
    <dgm:cxn modelId="{6B97F177-0DCC-DF46-A0F6-C91C9FFAF26C}" type="presParOf" srcId="{64819FF5-FD4E-D240-A5A9-3BE1DDC8B1FD}" destId="{ECDABFBC-D0A5-C949-9031-E86CAD283C22}" srcOrd="2" destOrd="0" presId="urn:microsoft.com/office/officeart/2005/8/layout/process1"/>
    <dgm:cxn modelId="{AE64CA9F-792E-6B45-A217-4C56C1514C54}" type="presParOf" srcId="{64819FF5-FD4E-D240-A5A9-3BE1DDC8B1FD}" destId="{62971A8D-CAC6-8C42-997D-0C1B82EDA895}" srcOrd="3" destOrd="0" presId="urn:microsoft.com/office/officeart/2005/8/layout/process1"/>
    <dgm:cxn modelId="{272DCDBE-9D6E-934A-8A0E-8B37DF758875}" type="presParOf" srcId="{62971A8D-CAC6-8C42-997D-0C1B82EDA895}" destId="{F7E02EB5-149D-A94E-BF6A-5A487079374F}" srcOrd="0" destOrd="0" presId="urn:microsoft.com/office/officeart/2005/8/layout/process1"/>
    <dgm:cxn modelId="{E476791F-57F5-AD45-99AC-2507E3FF8265}" type="presParOf" srcId="{64819FF5-FD4E-D240-A5A9-3BE1DDC8B1FD}" destId="{18D20DDE-75F6-4D4C-9363-B670B886D07A}" srcOrd="4" destOrd="0" presId="urn:microsoft.com/office/officeart/2005/8/layout/process1"/>
    <dgm:cxn modelId="{6D5D7B31-6876-4A4E-A453-8AFCB5ED508F}" type="presParOf" srcId="{64819FF5-FD4E-D240-A5A9-3BE1DDC8B1FD}" destId="{D59F57AF-8E6C-2642-B276-E0005ECE64F3}" srcOrd="5" destOrd="0" presId="urn:microsoft.com/office/officeart/2005/8/layout/process1"/>
    <dgm:cxn modelId="{83CC2F21-88EF-0847-A6E8-1CDED30498A1}" type="presParOf" srcId="{D59F57AF-8E6C-2642-B276-E0005ECE64F3}" destId="{DAAFADA8-FDE0-7F47-904C-A3A887259EBA}" srcOrd="0" destOrd="0" presId="urn:microsoft.com/office/officeart/2005/8/layout/process1"/>
    <dgm:cxn modelId="{3AAABA3D-073E-064F-8E89-8F4694C484F4}" type="presParOf" srcId="{64819FF5-FD4E-D240-A5A9-3BE1DDC8B1FD}" destId="{40E3150B-B66B-0246-8E96-70B98D798C64}" srcOrd="6" destOrd="0" presId="urn:microsoft.com/office/officeart/2005/8/layout/process1"/>
    <dgm:cxn modelId="{DDECC6CC-4E54-B54E-87CA-A2C4FA2E05B5}" type="presParOf" srcId="{64819FF5-FD4E-D240-A5A9-3BE1DDC8B1FD}" destId="{B4053329-2977-9B41-AEC6-C6DEC211BDB8}" srcOrd="7" destOrd="0" presId="urn:microsoft.com/office/officeart/2005/8/layout/process1"/>
    <dgm:cxn modelId="{F05CA7CE-7F4B-D14A-B745-A4C3617C449F}" type="presParOf" srcId="{B4053329-2977-9B41-AEC6-C6DEC211BDB8}" destId="{E4DE3B47-0FFA-FC47-9CF7-50304D024203}" srcOrd="0" destOrd="0" presId="urn:microsoft.com/office/officeart/2005/8/layout/process1"/>
    <dgm:cxn modelId="{F8E2B1EA-A690-CF4B-AC7F-7403AA323C88}" type="presParOf" srcId="{64819FF5-FD4E-D240-A5A9-3BE1DDC8B1FD}" destId="{18286414-86DD-4148-81FA-0D7FAF9E89B7}" srcOrd="8" destOrd="0" presId="urn:microsoft.com/office/officeart/2005/8/layout/process1"/>
    <dgm:cxn modelId="{EA9182E4-CB63-8E4C-8977-E3DE8A86970C}" type="presParOf" srcId="{64819FF5-FD4E-D240-A5A9-3BE1DDC8B1FD}" destId="{79C2EC6A-4FA8-5E46-8C57-E62453D85230}" srcOrd="9" destOrd="0" presId="urn:microsoft.com/office/officeart/2005/8/layout/process1"/>
    <dgm:cxn modelId="{9CD40203-65C4-3D4D-A074-91D4D41AEC9D}" type="presParOf" srcId="{79C2EC6A-4FA8-5E46-8C57-E62453D85230}" destId="{24489F05-8FB1-2F40-A729-8FBCD2788279}" srcOrd="0" destOrd="0" presId="urn:microsoft.com/office/officeart/2005/8/layout/process1"/>
    <dgm:cxn modelId="{9E8CBBDF-7407-2D4E-B03A-9BA64815A4D4}" type="presParOf" srcId="{64819FF5-FD4E-D240-A5A9-3BE1DDC8B1FD}" destId="{825BCE61-F4CE-F441-A8C5-2E00D396279A}" srcOrd="10" destOrd="0" presId="urn:microsoft.com/office/officeart/2005/8/layout/process1"/>
    <dgm:cxn modelId="{23AF947E-3647-3740-BDC4-6AD3843194E2}" type="presParOf" srcId="{64819FF5-FD4E-D240-A5A9-3BE1DDC8B1FD}" destId="{434332E3-49AE-7D47-947D-B02CA50D797E}" srcOrd="11" destOrd="0" presId="urn:microsoft.com/office/officeart/2005/8/layout/process1"/>
    <dgm:cxn modelId="{4B95FCBC-597F-7B42-864E-3072625CC713}" type="presParOf" srcId="{434332E3-49AE-7D47-947D-B02CA50D797E}" destId="{E5E1D2BC-9924-8443-8A34-424ED92B1842}" srcOrd="0" destOrd="0" presId="urn:microsoft.com/office/officeart/2005/8/layout/process1"/>
    <dgm:cxn modelId="{6A7B6FDA-1423-BB42-84A7-A3608293F7D8}" type="presParOf" srcId="{64819FF5-FD4E-D240-A5A9-3BE1DDC8B1FD}" destId="{1FF709A1-1E8D-CD4E-A385-97BC3AA0E63C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AF6803-0DBB-054F-A5C5-F0EEA72B1C1A}">
      <dsp:nvSpPr>
        <dsp:cNvPr id="0" name=""/>
        <dsp:cNvSpPr/>
      </dsp:nvSpPr>
      <dsp:spPr>
        <a:xfrm>
          <a:off x="1540" y="153282"/>
          <a:ext cx="583331" cy="645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1 Days</a:t>
          </a:r>
        </a:p>
      </dsp:txBody>
      <dsp:txXfrm>
        <a:off x="18625" y="170367"/>
        <a:ext cx="549161" cy="611140"/>
      </dsp:txXfrm>
    </dsp:sp>
    <dsp:sp modelId="{F4A3F944-7179-EA49-9149-2CAF523E30B3}">
      <dsp:nvSpPr>
        <dsp:cNvPr id="0" name=""/>
        <dsp:cNvSpPr/>
      </dsp:nvSpPr>
      <dsp:spPr>
        <a:xfrm>
          <a:off x="643205" y="403604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643205" y="432537"/>
        <a:ext cx="86566" cy="86800"/>
      </dsp:txXfrm>
    </dsp:sp>
    <dsp:sp modelId="{ECDABFBC-D0A5-C949-9031-E86CAD283C22}">
      <dsp:nvSpPr>
        <dsp:cNvPr id="0" name=""/>
        <dsp:cNvSpPr/>
      </dsp:nvSpPr>
      <dsp:spPr>
        <a:xfrm>
          <a:off x="818204" y="153282"/>
          <a:ext cx="583331" cy="645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2 Days</a:t>
          </a:r>
        </a:p>
      </dsp:txBody>
      <dsp:txXfrm>
        <a:off x="835289" y="170367"/>
        <a:ext cx="549161" cy="611140"/>
      </dsp:txXfrm>
    </dsp:sp>
    <dsp:sp modelId="{62971A8D-CAC6-8C42-997D-0C1B82EDA895}">
      <dsp:nvSpPr>
        <dsp:cNvPr id="0" name=""/>
        <dsp:cNvSpPr/>
      </dsp:nvSpPr>
      <dsp:spPr>
        <a:xfrm>
          <a:off x="1459869" y="403604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1459869" y="432537"/>
        <a:ext cx="86566" cy="86800"/>
      </dsp:txXfrm>
    </dsp:sp>
    <dsp:sp modelId="{18D20DDE-75F6-4D4C-9363-B670B886D07A}">
      <dsp:nvSpPr>
        <dsp:cNvPr id="0" name=""/>
        <dsp:cNvSpPr/>
      </dsp:nvSpPr>
      <dsp:spPr>
        <a:xfrm>
          <a:off x="1634869" y="153282"/>
          <a:ext cx="583331" cy="645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3 Days</a:t>
          </a:r>
        </a:p>
      </dsp:txBody>
      <dsp:txXfrm>
        <a:off x="1651954" y="170367"/>
        <a:ext cx="549161" cy="611140"/>
      </dsp:txXfrm>
    </dsp:sp>
    <dsp:sp modelId="{D59F57AF-8E6C-2642-B276-E0005ECE64F3}">
      <dsp:nvSpPr>
        <dsp:cNvPr id="0" name=""/>
        <dsp:cNvSpPr/>
      </dsp:nvSpPr>
      <dsp:spPr>
        <a:xfrm>
          <a:off x="2276534" y="403604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2276534" y="432537"/>
        <a:ext cx="86566" cy="86800"/>
      </dsp:txXfrm>
    </dsp:sp>
    <dsp:sp modelId="{40E3150B-B66B-0246-8E96-70B98D798C64}">
      <dsp:nvSpPr>
        <dsp:cNvPr id="0" name=""/>
        <dsp:cNvSpPr/>
      </dsp:nvSpPr>
      <dsp:spPr>
        <a:xfrm>
          <a:off x="2451534" y="153282"/>
          <a:ext cx="583331" cy="645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4 Days</a:t>
          </a:r>
        </a:p>
      </dsp:txBody>
      <dsp:txXfrm>
        <a:off x="2468619" y="170367"/>
        <a:ext cx="549161" cy="611140"/>
      </dsp:txXfrm>
    </dsp:sp>
    <dsp:sp modelId="{B4053329-2977-9B41-AEC6-C6DEC211BDB8}">
      <dsp:nvSpPr>
        <dsp:cNvPr id="0" name=""/>
        <dsp:cNvSpPr/>
      </dsp:nvSpPr>
      <dsp:spPr>
        <a:xfrm>
          <a:off x="3093199" y="403604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3093199" y="432537"/>
        <a:ext cx="86566" cy="86800"/>
      </dsp:txXfrm>
    </dsp:sp>
    <dsp:sp modelId="{18286414-86DD-4148-81FA-0D7FAF9E89B7}">
      <dsp:nvSpPr>
        <dsp:cNvPr id="0" name=""/>
        <dsp:cNvSpPr/>
      </dsp:nvSpPr>
      <dsp:spPr>
        <a:xfrm>
          <a:off x="3268198" y="153282"/>
          <a:ext cx="583331" cy="645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5 Days</a:t>
          </a:r>
        </a:p>
      </dsp:txBody>
      <dsp:txXfrm>
        <a:off x="3285283" y="170367"/>
        <a:ext cx="549161" cy="611140"/>
      </dsp:txXfrm>
    </dsp:sp>
    <dsp:sp modelId="{79C2EC6A-4FA8-5E46-8C57-E62453D85230}">
      <dsp:nvSpPr>
        <dsp:cNvPr id="0" name=""/>
        <dsp:cNvSpPr/>
      </dsp:nvSpPr>
      <dsp:spPr>
        <a:xfrm>
          <a:off x="3909863" y="403604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3909863" y="432537"/>
        <a:ext cx="86566" cy="86800"/>
      </dsp:txXfrm>
    </dsp:sp>
    <dsp:sp modelId="{825BCE61-F4CE-F441-A8C5-2E00D396279A}">
      <dsp:nvSpPr>
        <dsp:cNvPr id="0" name=""/>
        <dsp:cNvSpPr/>
      </dsp:nvSpPr>
      <dsp:spPr>
        <a:xfrm>
          <a:off x="4084863" y="153282"/>
          <a:ext cx="583331" cy="645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6 Days</a:t>
          </a:r>
        </a:p>
      </dsp:txBody>
      <dsp:txXfrm>
        <a:off x="4101948" y="170367"/>
        <a:ext cx="549161" cy="611140"/>
      </dsp:txXfrm>
    </dsp:sp>
    <dsp:sp modelId="{434332E3-49AE-7D47-947D-B02CA50D797E}">
      <dsp:nvSpPr>
        <dsp:cNvPr id="0" name=""/>
        <dsp:cNvSpPr/>
      </dsp:nvSpPr>
      <dsp:spPr>
        <a:xfrm>
          <a:off x="4726528" y="403604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4726528" y="432537"/>
        <a:ext cx="86566" cy="86800"/>
      </dsp:txXfrm>
    </dsp:sp>
    <dsp:sp modelId="{1FF709A1-1E8D-CD4E-A385-97BC3AA0E63C}">
      <dsp:nvSpPr>
        <dsp:cNvPr id="0" name=""/>
        <dsp:cNvSpPr/>
      </dsp:nvSpPr>
      <dsp:spPr>
        <a:xfrm>
          <a:off x="4901527" y="153282"/>
          <a:ext cx="583331" cy="645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7 Days</a:t>
          </a:r>
        </a:p>
      </dsp:txBody>
      <dsp:txXfrm>
        <a:off x="4918612" y="170367"/>
        <a:ext cx="549161" cy="61114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AF6803-0DBB-054F-A5C5-F0EEA72B1C1A}">
      <dsp:nvSpPr>
        <dsp:cNvPr id="0" name=""/>
        <dsp:cNvSpPr/>
      </dsp:nvSpPr>
      <dsp:spPr>
        <a:xfrm>
          <a:off x="1540" y="63047"/>
          <a:ext cx="583331" cy="8257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Day 1 ...1...</a:t>
          </a:r>
        </a:p>
      </dsp:txBody>
      <dsp:txXfrm>
        <a:off x="18625" y="80132"/>
        <a:ext cx="549161" cy="791609"/>
      </dsp:txXfrm>
    </dsp:sp>
    <dsp:sp modelId="{F4A3F944-7179-EA49-9149-2CAF523E30B3}">
      <dsp:nvSpPr>
        <dsp:cNvPr id="0" name=""/>
        <dsp:cNvSpPr/>
      </dsp:nvSpPr>
      <dsp:spPr>
        <a:xfrm>
          <a:off x="643205" y="403604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643205" y="432537"/>
        <a:ext cx="86566" cy="86800"/>
      </dsp:txXfrm>
    </dsp:sp>
    <dsp:sp modelId="{ECDABFBC-D0A5-C949-9031-E86CAD283C22}">
      <dsp:nvSpPr>
        <dsp:cNvPr id="0" name=""/>
        <dsp:cNvSpPr/>
      </dsp:nvSpPr>
      <dsp:spPr>
        <a:xfrm>
          <a:off x="818204" y="63047"/>
          <a:ext cx="583331" cy="8257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2 Days ...2..</a:t>
          </a:r>
        </a:p>
      </dsp:txBody>
      <dsp:txXfrm>
        <a:off x="835289" y="80132"/>
        <a:ext cx="549161" cy="791609"/>
      </dsp:txXfrm>
    </dsp:sp>
    <dsp:sp modelId="{62971A8D-CAC6-8C42-997D-0C1B82EDA895}">
      <dsp:nvSpPr>
        <dsp:cNvPr id="0" name=""/>
        <dsp:cNvSpPr/>
      </dsp:nvSpPr>
      <dsp:spPr>
        <a:xfrm>
          <a:off x="1459869" y="403604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1459869" y="432537"/>
        <a:ext cx="86566" cy="86800"/>
      </dsp:txXfrm>
    </dsp:sp>
    <dsp:sp modelId="{18D20DDE-75F6-4D4C-9363-B670B886D07A}">
      <dsp:nvSpPr>
        <dsp:cNvPr id="0" name=""/>
        <dsp:cNvSpPr/>
      </dsp:nvSpPr>
      <dsp:spPr>
        <a:xfrm>
          <a:off x="1634869" y="63047"/>
          <a:ext cx="583331" cy="8257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3 Days ......</a:t>
          </a:r>
        </a:p>
      </dsp:txBody>
      <dsp:txXfrm>
        <a:off x="1651954" y="80132"/>
        <a:ext cx="549161" cy="791609"/>
      </dsp:txXfrm>
    </dsp:sp>
    <dsp:sp modelId="{D59F57AF-8E6C-2642-B276-E0005ECE64F3}">
      <dsp:nvSpPr>
        <dsp:cNvPr id="0" name=""/>
        <dsp:cNvSpPr/>
      </dsp:nvSpPr>
      <dsp:spPr>
        <a:xfrm>
          <a:off x="2276534" y="403604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2276534" y="432537"/>
        <a:ext cx="86566" cy="86800"/>
      </dsp:txXfrm>
    </dsp:sp>
    <dsp:sp modelId="{40E3150B-B66B-0246-8E96-70B98D798C64}">
      <dsp:nvSpPr>
        <dsp:cNvPr id="0" name=""/>
        <dsp:cNvSpPr/>
      </dsp:nvSpPr>
      <dsp:spPr>
        <a:xfrm>
          <a:off x="2451534" y="63047"/>
          <a:ext cx="583331" cy="8257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4 Days ...3...</a:t>
          </a:r>
        </a:p>
      </dsp:txBody>
      <dsp:txXfrm>
        <a:off x="2468619" y="80132"/>
        <a:ext cx="549161" cy="791609"/>
      </dsp:txXfrm>
    </dsp:sp>
    <dsp:sp modelId="{B4053329-2977-9B41-AEC6-C6DEC211BDB8}">
      <dsp:nvSpPr>
        <dsp:cNvPr id="0" name=""/>
        <dsp:cNvSpPr/>
      </dsp:nvSpPr>
      <dsp:spPr>
        <a:xfrm>
          <a:off x="3093199" y="403604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3093199" y="432537"/>
        <a:ext cx="86566" cy="86800"/>
      </dsp:txXfrm>
    </dsp:sp>
    <dsp:sp modelId="{18286414-86DD-4148-81FA-0D7FAF9E89B7}">
      <dsp:nvSpPr>
        <dsp:cNvPr id="0" name=""/>
        <dsp:cNvSpPr/>
      </dsp:nvSpPr>
      <dsp:spPr>
        <a:xfrm>
          <a:off x="3268198" y="63047"/>
          <a:ext cx="583331" cy="8257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5 Days .....</a:t>
          </a:r>
        </a:p>
      </dsp:txBody>
      <dsp:txXfrm>
        <a:off x="3285283" y="80132"/>
        <a:ext cx="549161" cy="791609"/>
      </dsp:txXfrm>
    </dsp:sp>
    <dsp:sp modelId="{79C2EC6A-4FA8-5E46-8C57-E62453D85230}">
      <dsp:nvSpPr>
        <dsp:cNvPr id="0" name=""/>
        <dsp:cNvSpPr/>
      </dsp:nvSpPr>
      <dsp:spPr>
        <a:xfrm>
          <a:off x="3909863" y="403604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3909863" y="432537"/>
        <a:ext cx="86566" cy="86800"/>
      </dsp:txXfrm>
    </dsp:sp>
    <dsp:sp modelId="{825BCE61-F4CE-F441-A8C5-2E00D396279A}">
      <dsp:nvSpPr>
        <dsp:cNvPr id="0" name=""/>
        <dsp:cNvSpPr/>
      </dsp:nvSpPr>
      <dsp:spPr>
        <a:xfrm>
          <a:off x="4084863" y="63047"/>
          <a:ext cx="583331" cy="8257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6 Days ......</a:t>
          </a:r>
        </a:p>
      </dsp:txBody>
      <dsp:txXfrm>
        <a:off x="4101948" y="80132"/>
        <a:ext cx="549161" cy="791609"/>
      </dsp:txXfrm>
    </dsp:sp>
    <dsp:sp modelId="{434332E3-49AE-7D47-947D-B02CA50D797E}">
      <dsp:nvSpPr>
        <dsp:cNvPr id="0" name=""/>
        <dsp:cNvSpPr/>
      </dsp:nvSpPr>
      <dsp:spPr>
        <a:xfrm>
          <a:off x="4726528" y="403604"/>
          <a:ext cx="123666" cy="1446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4726528" y="432537"/>
        <a:ext cx="86566" cy="86800"/>
      </dsp:txXfrm>
    </dsp:sp>
    <dsp:sp modelId="{1FF709A1-1E8D-CD4E-A385-97BC3AA0E63C}">
      <dsp:nvSpPr>
        <dsp:cNvPr id="0" name=""/>
        <dsp:cNvSpPr/>
      </dsp:nvSpPr>
      <dsp:spPr>
        <a:xfrm>
          <a:off x="4901527" y="63047"/>
          <a:ext cx="583331" cy="8257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7 Days ......</a:t>
          </a:r>
        </a:p>
      </dsp:txBody>
      <dsp:txXfrm>
        <a:off x="4918612" y="80132"/>
        <a:ext cx="549161" cy="7916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Breakdown.dotx</Template>
  <TotalTime>43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</dc:creator>
  <cp:keywords/>
  <dc:description/>
  <cp:lastModifiedBy>Kin Fai Franco Chan</cp:lastModifiedBy>
  <cp:revision>7</cp:revision>
  <dcterms:created xsi:type="dcterms:W3CDTF">2022-05-28T07:24:00Z</dcterms:created>
  <dcterms:modified xsi:type="dcterms:W3CDTF">2022-05-28T08:07:00Z</dcterms:modified>
</cp:coreProperties>
</file>